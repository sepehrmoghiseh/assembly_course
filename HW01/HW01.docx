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1C6AC1" w14:textId="487DE41B" w:rsidR="001D10D3" w:rsidRDefault="001D10D3" w:rsidP="00712339">
      <w:pPr>
        <w:pStyle w:val="a"/>
        <w:bidi w:val="0"/>
        <w:rPr>
          <w:rFonts w:asciiTheme="minorHAnsi" w:hAnsiTheme="minorHAnsi" w:cstheme="minorBidi"/>
          <w:sz w:val="22"/>
          <w:szCs w:val="22"/>
        </w:rPr>
      </w:pPr>
    </w:p>
    <w:sdt>
      <w:sdtPr>
        <w:rPr>
          <w:rFonts w:asciiTheme="minorHAnsi" w:hAnsiTheme="minorHAnsi" w:cstheme="minorBidi"/>
          <w:sz w:val="22"/>
          <w:szCs w:val="22"/>
        </w:rPr>
        <w:id w:val="-1736159591"/>
        <w:docPartObj>
          <w:docPartGallery w:val="Cover Pages"/>
          <w:docPartUnique/>
        </w:docPartObj>
      </w:sdtPr>
      <w:sdtEndPr>
        <w:rPr>
          <w:rFonts w:ascii="Garamond" w:hAnsi="Garamond" w:cs="B Nazanin"/>
          <w:sz w:val="20"/>
          <w:szCs w:val="20"/>
        </w:rPr>
      </w:sdtEndPr>
      <w:sdtContent>
        <w:p w14:paraId="40E42F2A" w14:textId="1C51E073" w:rsidR="0042572D" w:rsidRPr="00043FC5" w:rsidRDefault="007E30AD" w:rsidP="00712339">
          <w:pPr>
            <w:pStyle w:val="a"/>
            <w:bidi w:val="0"/>
          </w:pPr>
          <w:r w:rsidRPr="00043FC5">
            <w:rPr>
              <w:noProof/>
              <w:lang w:bidi="fa-IR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D5D1530" wp14:editId="73B12EF7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0" name="Group 2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29000">
                                  <a:srgbClr val="0065B0"/>
                                </a:gs>
                                <a:gs pos="83000">
                                  <a:srgbClr val="C00000"/>
                                </a:gs>
                                <a:gs pos="100000">
                                  <a:srgbClr val="C00000"/>
                                </a:gs>
                              </a:gsLst>
                              <a:lin ang="5400000" scaled="1"/>
                            </a:gradFill>
                          </wpg:grpSpPr>
                          <wps:wsp>
                            <wps:cNvPr id="21" name="Rectangle 2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Pentagon 2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Style w:val="a2"/>
                                      <w:rFonts w:ascii="Garamond" w:hAnsi="Garamond"/>
                                      <w:b/>
                                      <w:bCs/>
                                    </w:rPr>
                                    <w:alias w:val="تاریخ"/>
                                    <w:tag w:val="تاریخ"/>
                                    <w:id w:val="-1975897414"/>
                                    <w:placeholder>
                                      <w:docPart w:val="1D1E28CA00404F6D8C2149CF753CB86D"/>
                                    </w:placeholder>
                                    <w15:color w:val="FF99CC"/>
                                    <w:date w:fullDate="2021-10-12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>
                                    <w:rPr>
                                      <w:rStyle w:val="a2"/>
                                    </w:rPr>
                                  </w:sdtEndPr>
                                  <w:sdtContent>
                                    <w:p w14:paraId="52EC7B7B" w14:textId="0B534DE0" w:rsidR="0042572D" w:rsidRPr="00553DD9" w:rsidRDefault="00D77759" w:rsidP="00F43422">
                                      <w:pPr>
                                        <w:pStyle w:val="NoSpacing"/>
                                        <w:jc w:val="right"/>
                                        <w:rPr>
                                          <w:rFonts w:ascii="Garamond" w:hAnsi="Garamond" w:cs="IRANSans(FaNum) Light"/>
                                          <w:b/>
                                          <w:bCs/>
                                          <w:color w:val="FFFFFF" w:themeColor="background1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rStyle w:val="a2"/>
                                          <w:rFonts w:ascii="Garamond" w:hAnsi="Garamond"/>
                                          <w:b/>
                                          <w:bCs/>
                                        </w:rPr>
                                        <w:t>10</w:t>
                                      </w:r>
                                      <w:r w:rsidR="004E64AC">
                                        <w:rPr>
                                          <w:rStyle w:val="a2"/>
                                          <w:rFonts w:ascii="Garamond" w:hAnsi="Garamond"/>
                                          <w:b/>
                                          <w:bCs/>
                                        </w:rPr>
                                        <w:t>/</w:t>
                                      </w:r>
                                      <w:r>
                                        <w:rPr>
                                          <w:rStyle w:val="a2"/>
                                          <w:rFonts w:ascii="Garamond" w:hAnsi="Garamond"/>
                                          <w:b/>
                                          <w:bCs/>
                                        </w:rPr>
                                        <w:t>12</w:t>
                                      </w:r>
                                      <w:r w:rsidR="004E64AC">
                                        <w:rPr>
                                          <w:rStyle w:val="a2"/>
                                          <w:rFonts w:ascii="Garamond" w:hAnsi="Garamond"/>
                                          <w:b/>
                                          <w:bCs/>
                                        </w:rPr>
                                        <w:t>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7" name="Group 37"/>
                            <wpg:cNvGrpSpPr>
                              <a:grpSpLocks noChangeAspect="1"/>
                            </wpg:cNvGrpSpPr>
                            <wpg:grpSpPr>
                              <a:xfrm>
                                <a:off x="76198" y="6024574"/>
                                <a:ext cx="115753" cy="622892"/>
                                <a:chOff x="80645" y="5010327"/>
                                <a:chExt cx="49213" cy="265113"/>
                              </a:xfrm>
                              <a:grpFill/>
                            </wpg:grpSpPr>
                            <wps:wsp>
                              <wps:cNvPr id="40" name="Freeform 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>
                                    <a:gd name="T0" fmla="*/ 0 w 20"/>
                                    <a:gd name="T1" fmla="*/ 0 h 121"/>
                                    <a:gd name="T2" fmla="*/ 16 w 20"/>
                                    <a:gd name="T3" fmla="*/ 72 h 121"/>
                                    <a:gd name="T4" fmla="*/ 20 w 20"/>
                                    <a:gd name="T5" fmla="*/ 121 h 121"/>
                                    <a:gd name="T6" fmla="*/ 18 w 20"/>
                                    <a:gd name="T7" fmla="*/ 112 h 121"/>
                                    <a:gd name="T8" fmla="*/ 0 w 20"/>
                                    <a:gd name="T9" fmla="*/ 31 h 121"/>
                                    <a:gd name="T10" fmla="*/ 0 w 20"/>
                                    <a:gd name="T1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20" h="121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3" name="Freeform 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>
                                    <a:gd name="T0" fmla="*/ 0 w 15"/>
                                    <a:gd name="T1" fmla="*/ 0 h 95"/>
                                    <a:gd name="T2" fmla="*/ 8 w 15"/>
                                    <a:gd name="T3" fmla="*/ 37 h 95"/>
                                    <a:gd name="T4" fmla="*/ 8 w 15"/>
                                    <a:gd name="T5" fmla="*/ 41 h 95"/>
                                    <a:gd name="T6" fmla="*/ 15 w 15"/>
                                    <a:gd name="T7" fmla="*/ 95 h 95"/>
                                    <a:gd name="T8" fmla="*/ 4 w 15"/>
                                    <a:gd name="T9" fmla="*/ 49 h 95"/>
                                    <a:gd name="T10" fmla="*/ 0 w 15"/>
                                    <a:gd name="T11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</a:cxnLst>
                                  <a:rect l="0" t="0" r="r" b="b"/>
                                  <a:pathLst>
                                    <a:path w="15" h="95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5D5D1530" id="Group 20" o:spid="_x0000_s1026" style="position:absolute;left:0;text-align:left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">
                    <v:rect id="Rectangle 2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" filled="f" stroked="f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22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" adj="18883" filled="f" stroked="f">
                      <v:textbox inset=",0,14.4pt,0">
                        <w:txbxContent>
                          <w:sdt>
                            <w:sdtPr>
                              <w:rPr>
                                <w:rStyle w:val="a2"/>
                                <w:rFonts w:ascii="Garamond" w:hAnsi="Garamond"/>
                                <w:b/>
                                <w:bCs/>
                              </w:rPr>
                              <w:alias w:val="تاریخ"/>
                              <w:tag w:val="تاریخ"/>
                              <w:id w:val="-1975897414"/>
                              <w:placeholder>
                                <w:docPart w:val="1D1E28CA00404F6D8C2149CF753CB86D"/>
                              </w:placeholder>
                              <w15:color w:val="FF99CC"/>
                              <w:date w:fullDate="2021-10-12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>
                              <w:rPr>
                                <w:rStyle w:val="a2"/>
                              </w:rPr>
                            </w:sdtEndPr>
                            <w:sdtContent>
                              <w:p w14:paraId="52EC7B7B" w14:textId="0B534DE0" w:rsidR="0042572D" w:rsidRPr="00553DD9" w:rsidRDefault="00D77759" w:rsidP="00F43422">
                                <w:pPr>
                                  <w:pStyle w:val="NoSpacing"/>
                                  <w:jc w:val="right"/>
                                  <w:rPr>
                                    <w:rFonts w:ascii="Garamond" w:hAnsi="Garamond" w:cs="IRANSans(FaNum) Light"/>
                                    <w:b/>
                                    <w:bCs/>
                                    <w:color w:val="FFFFFF" w:themeColor="background1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rStyle w:val="a2"/>
                                    <w:rFonts w:ascii="Garamond" w:hAnsi="Garamond"/>
                                    <w:b/>
                                    <w:bCs/>
                                  </w:rPr>
                                  <w:t>10</w:t>
                                </w:r>
                                <w:r w:rsidR="004E64AC">
                                  <w:rPr>
                                    <w:rStyle w:val="a2"/>
                                    <w:rFonts w:ascii="Garamond" w:hAnsi="Garamond"/>
                                    <w:b/>
                                    <w:bCs/>
                                  </w:rPr>
                                  <w:t>/</w:t>
                                </w:r>
                                <w:r>
                                  <w:rPr>
                                    <w:rStyle w:val="a2"/>
                                    <w:rFonts w:ascii="Garamond" w:hAnsi="Garamond"/>
                                    <w:b/>
                                    <w:bCs/>
                                  </w:rPr>
                                  <w:t>12</w:t>
                                </w:r>
                                <w:r w:rsidR="004E64AC">
                                  <w:rPr>
                                    <w:rStyle w:val="a2"/>
                                    <w:rFonts w:ascii="Garamond" w:hAnsi="Garamond"/>
                                    <w:b/>
                                    <w:bCs/>
                                  </w:rPr>
                                  <w:t>/2021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37" o:spid="_x0000_s1029" style="position:absolute;left:761;top:60245;width:1158;height:6229" coordorigin="806,50103" coordsize="492,2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    <o:lock v:ext="edit" aspectratio="t"/>
                      <v:shape id="Freeform 40" o:spid="_x0000_s1030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" path="m,l16,72r4,49l18,112,,31,,xe" filled="f" stroked="f">
                        <v:path arrowok="t" o:connecttype="custom" o:connectlocs="0,0;25400,114300;31750,192088;28575,177800;0,49213;0,0" o:connectangles="0,0,0,0,0,0"/>
                      </v:shape>
                      <v:shape id="Freeform 43" o:spid="_x0000_s1031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" path="m,l8,37r,4l15,95,4,49,,xe" filled="f" stroked="f">
                        <v:path arrowok="t" o:connecttype="custom" o:connectlocs="0,0;12700,58738;12700,65088;23813,150813;6350,77788;0,0" o:connectangles="0,0,0,0,0,0"/>
                      </v:shape>
                    </v:group>
                    <w10:wrap anchorx="page" anchory="page"/>
                  </v:group>
                </w:pict>
              </mc:Fallback>
            </mc:AlternateContent>
          </w:r>
          <w:r w:rsidR="003450A9" w:rsidRPr="00043FC5">
            <w:rPr>
              <w:noProof/>
              <w:lang w:bidi="fa-IR"/>
            </w:rPr>
            <w:drawing>
              <wp:anchor distT="0" distB="0" distL="114300" distR="114300" simplePos="0" relativeHeight="251663360" behindDoc="0" locked="0" layoutInCell="1" allowOverlap="1" wp14:anchorId="75C40304" wp14:editId="5B9531B6">
                <wp:simplePos x="0" y="0"/>
                <wp:positionH relativeFrom="column">
                  <wp:posOffset>5186207</wp:posOffset>
                </wp:positionH>
                <wp:positionV relativeFrom="paragraph">
                  <wp:posOffset>-719810</wp:posOffset>
                </wp:positionV>
                <wp:extent cx="1339702" cy="1339702"/>
                <wp:effectExtent l="0" t="0" r="0" b="0"/>
                <wp:wrapNone/>
                <wp:docPr id="52" name="Picture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ce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LineDrawing/>
                                  </a14:imgEffect>
                                  <a14:imgEffect>
                                    <a14:saturation sat="356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9702" cy="1339702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EADEAF7" w14:textId="2DF70218" w:rsidR="00712339" w:rsidRPr="00FB559E" w:rsidRDefault="00F43422" w:rsidP="00FB559E">
          <w:pPr>
            <w:jc w:val="lowKashida"/>
            <w:rPr>
              <w:rFonts w:ascii="Garamond" w:hAnsi="Garamond" w:cs="B Nazanin"/>
              <w:sz w:val="20"/>
              <w:szCs w:val="20"/>
              <w:rtl/>
            </w:rPr>
          </w:pPr>
          <w:r w:rsidRPr="00043FC5">
            <w:rPr>
              <w:rFonts w:ascii="Garamond" w:hAnsi="Garamond" w:cs="B Nazanin"/>
              <w:noProof/>
              <w:sz w:val="20"/>
              <w:szCs w:val="20"/>
              <w:lang w:bidi="fa-I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024489A" wp14:editId="2B01F112">
                    <wp:simplePos x="0" y="0"/>
                    <wp:positionH relativeFrom="page">
                      <wp:posOffset>3169285</wp:posOffset>
                    </wp:positionH>
                    <wp:positionV relativeFrom="page">
                      <wp:posOffset>6989292</wp:posOffset>
                    </wp:positionV>
                    <wp:extent cx="3657600" cy="365760"/>
                    <wp:effectExtent l="0" t="0" r="7620" b="0"/>
                    <wp:wrapNone/>
                    <wp:docPr id="49" name="Text Box 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FB3621" w14:textId="77777777" w:rsidR="009B7F1E" w:rsidRP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</w:pP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40"/>
                                    <w:szCs w:val="40"/>
                                    <w:lang w:bidi="fa-IR"/>
                                  </w:rPr>
                                  <w:t>M</w:t>
                                </w: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  <w:t xml:space="preserve">ICROPROCESSOR </w:t>
                                </w:r>
                              </w:p>
                              <w:p w14:paraId="239F83D6" w14:textId="1033F99A" w:rsidR="009B7F1E" w:rsidRP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</w:pP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  <w:t xml:space="preserve">AND </w:t>
                                </w:r>
                              </w:p>
                              <w:p w14:paraId="39915E9E" w14:textId="7DA49F10" w:rsid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rtl/>
                                    <w:lang w:bidi="fa-IR"/>
                                  </w:rPr>
                                </w:pP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40"/>
                                    <w:szCs w:val="40"/>
                                    <w:lang w:bidi="fa-IR"/>
                                  </w:rPr>
                                  <w:t>A</w:t>
                                </w: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  <w:t xml:space="preserve">SSEMBLY </w:t>
                                </w: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40"/>
                                    <w:szCs w:val="40"/>
                                    <w:lang w:bidi="fa-IR"/>
                                  </w:rPr>
                                  <w:t>L</w:t>
                                </w:r>
                                <w:r w:rsidRPr="009B7F1E"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  <w:t>ANGUAGE</w:t>
                                </w:r>
                              </w:p>
                              <w:p w14:paraId="2F771F20" w14:textId="6CFAAA75" w:rsidR="00524E25" w:rsidRDefault="00524E25" w:rsidP="009B7F1E">
                                <w:pPr>
                                  <w:pStyle w:val="Header"/>
                                  <w:jc w:val="center"/>
                                  <w:rPr>
                                    <w:rFonts w:ascii="Garamond" w:hAnsi="Garamond" w:cs="B Titr"/>
                                    <w:color w:val="C00000"/>
                                    <w:sz w:val="32"/>
                                    <w:szCs w:val="32"/>
                                    <w:rtl/>
                                    <w:lang w:bidi="fa-IR"/>
                                  </w:rPr>
                                </w:pPr>
                              </w:p>
                              <w:p w14:paraId="676A356D" w14:textId="5BC0969C" w:rsidR="00524E25" w:rsidRPr="00524E25" w:rsidRDefault="00D77759" w:rsidP="009B7F1E">
                                <w:pPr>
                                  <w:pStyle w:val="Header"/>
                                  <w:jc w:val="center"/>
                                  <w:rPr>
                                    <w:rFonts w:ascii="Garamond" w:hAnsi="Garamond" w:cs="B Titr"/>
                                    <w:color w:val="C00000"/>
                                    <w:sz w:val="28"/>
                                    <w:szCs w:val="28"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="Garamond" w:hAnsi="Garamond" w:cs="B Titr"/>
                                    <w:color w:val="C00000"/>
                                    <w:sz w:val="28"/>
                                    <w:szCs w:val="28"/>
                                    <w:lang w:bidi="fa-IR"/>
                                  </w:rPr>
                                  <w:t>Fall</w:t>
                                </w:r>
                                <w:r w:rsidR="00524E25" w:rsidRPr="00524E25">
                                  <w:rPr>
                                    <w:rFonts w:ascii="Garamond" w:hAnsi="Garamond" w:cs="B Titr"/>
                                    <w:color w:val="C00000"/>
                                    <w:sz w:val="28"/>
                                    <w:szCs w:val="28"/>
                                    <w:lang w:bidi="fa-IR"/>
                                  </w:rPr>
                                  <w:t xml:space="preserve"> 202</w:t>
                                </w:r>
                                <w:r w:rsidR="004E64AC">
                                  <w:rPr>
                                    <w:rFonts w:ascii="Garamond" w:hAnsi="Garamond" w:cs="B Titr"/>
                                    <w:color w:val="C00000"/>
                                    <w:sz w:val="28"/>
                                    <w:szCs w:val="28"/>
                                    <w:lang w:bidi="fa-IR"/>
                                  </w:rPr>
                                  <w:t>1</w:t>
                                </w:r>
                              </w:p>
                              <w:p w14:paraId="18E79DE1" w14:textId="77777777" w:rsidR="009B7F1E" w:rsidRP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cs="B Titr"/>
                                    <w:color w:val="C00000"/>
                                    <w:sz w:val="32"/>
                                    <w:szCs w:val="32"/>
                                    <w:lang w:bidi="fa-IR"/>
                                  </w:rPr>
                                </w:pPr>
                              </w:p>
                              <w:p w14:paraId="08A08959" w14:textId="77777777" w:rsidR="009B7F1E" w:rsidRPr="009B7F1E" w:rsidRDefault="009B7F1E" w:rsidP="009B7F1E">
                                <w:pPr>
                                  <w:pStyle w:val="Header"/>
                                  <w:jc w:val="center"/>
                                  <w:rPr>
                                    <w:rFonts w:cs="B Titr"/>
                                    <w:color w:val="C00000"/>
                                    <w:sz w:val="32"/>
                                    <w:szCs w:val="32"/>
                                    <w:rtl/>
                                    <w:lang w:bidi="fa-IR"/>
                                  </w:rPr>
                                </w:pPr>
                              </w:p>
                              <w:p w14:paraId="7493451D" w14:textId="77777777" w:rsidR="0042572D" w:rsidRPr="009B7F1E" w:rsidRDefault="0042572D" w:rsidP="0042572D">
                                <w:pPr>
                                  <w:pStyle w:val="NoSpacing"/>
                                  <w:rPr>
                                    <w:color w:val="C0000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024489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9" o:spid="_x0000_s1032" type="#_x0000_t202" style="position:absolute;left:0;text-align:left;margin-left:249.55pt;margin-top:550.3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" filled="f" stroked="f" strokeweight=".5pt">
                    <v:textbox style="mso-fit-shape-to-text:t" inset="0,0,0,0">
                      <w:txbxContent>
                        <w:p w14:paraId="34FB3621" w14:textId="77777777" w:rsidR="009B7F1E" w:rsidRPr="009B7F1E" w:rsidRDefault="009B7F1E" w:rsidP="009B7F1E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</w:pP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40"/>
                              <w:szCs w:val="40"/>
                              <w:lang w:bidi="fa-IR"/>
                            </w:rPr>
                            <w:t>M</w:t>
                          </w: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  <w:t xml:space="preserve">ICROPROCESSOR </w:t>
                          </w:r>
                        </w:p>
                        <w:p w14:paraId="239F83D6" w14:textId="1033F99A" w:rsidR="009B7F1E" w:rsidRPr="009B7F1E" w:rsidRDefault="009B7F1E" w:rsidP="009B7F1E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</w:pP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  <w:t xml:space="preserve">AND </w:t>
                          </w:r>
                        </w:p>
                        <w:p w14:paraId="39915E9E" w14:textId="7DA49F10" w:rsidR="009B7F1E" w:rsidRDefault="009B7F1E" w:rsidP="009B7F1E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rtl/>
                              <w:lang w:bidi="fa-IR"/>
                            </w:rPr>
                          </w:pP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40"/>
                              <w:szCs w:val="40"/>
                              <w:lang w:bidi="fa-IR"/>
                            </w:rPr>
                            <w:t>A</w:t>
                          </w: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  <w:t xml:space="preserve">SSEMBLY </w:t>
                          </w: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40"/>
                              <w:szCs w:val="40"/>
                              <w:lang w:bidi="fa-IR"/>
                            </w:rPr>
                            <w:t>L</w:t>
                          </w:r>
                          <w:r w:rsidRPr="009B7F1E"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  <w:t>ANGUAGE</w:t>
                          </w:r>
                        </w:p>
                        <w:p w14:paraId="2F771F20" w14:textId="6CFAAA75" w:rsidR="00524E25" w:rsidRDefault="00524E25" w:rsidP="009B7F1E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color w:val="C00000"/>
                              <w:sz w:val="32"/>
                              <w:szCs w:val="32"/>
                              <w:rtl/>
                              <w:lang w:bidi="fa-IR"/>
                            </w:rPr>
                          </w:pPr>
                        </w:p>
                        <w:p w14:paraId="676A356D" w14:textId="5BC0969C" w:rsidR="00524E25" w:rsidRPr="00524E25" w:rsidRDefault="00D77759" w:rsidP="009B7F1E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color w:val="C00000"/>
                              <w:sz w:val="28"/>
                              <w:szCs w:val="28"/>
                              <w:lang w:bidi="fa-IR"/>
                            </w:rPr>
                          </w:pPr>
                          <w:r>
                            <w:rPr>
                              <w:rFonts w:ascii="Garamond" w:hAnsi="Garamond" w:cs="B Titr"/>
                              <w:color w:val="C00000"/>
                              <w:sz w:val="28"/>
                              <w:szCs w:val="28"/>
                              <w:lang w:bidi="fa-IR"/>
                            </w:rPr>
                            <w:t>Fall</w:t>
                          </w:r>
                          <w:r w:rsidR="00524E25" w:rsidRPr="00524E25">
                            <w:rPr>
                              <w:rFonts w:ascii="Garamond" w:hAnsi="Garamond" w:cs="B Titr"/>
                              <w:color w:val="C00000"/>
                              <w:sz w:val="28"/>
                              <w:szCs w:val="28"/>
                              <w:lang w:bidi="fa-IR"/>
                            </w:rPr>
                            <w:t xml:space="preserve"> 202</w:t>
                          </w:r>
                          <w:r w:rsidR="004E64AC">
                            <w:rPr>
                              <w:rFonts w:ascii="Garamond" w:hAnsi="Garamond" w:cs="B Titr"/>
                              <w:color w:val="C00000"/>
                              <w:sz w:val="28"/>
                              <w:szCs w:val="28"/>
                              <w:lang w:bidi="fa-IR"/>
                            </w:rPr>
                            <w:t>1</w:t>
                          </w:r>
                        </w:p>
                        <w:p w14:paraId="18E79DE1" w14:textId="77777777" w:rsidR="009B7F1E" w:rsidRPr="009B7F1E" w:rsidRDefault="009B7F1E" w:rsidP="009B7F1E">
                          <w:pPr>
                            <w:pStyle w:val="Header"/>
                            <w:jc w:val="center"/>
                            <w:rPr>
                              <w:rFonts w:cs="B Titr"/>
                              <w:color w:val="C00000"/>
                              <w:sz w:val="32"/>
                              <w:szCs w:val="32"/>
                              <w:lang w:bidi="fa-IR"/>
                            </w:rPr>
                          </w:pPr>
                        </w:p>
                        <w:p w14:paraId="08A08959" w14:textId="77777777" w:rsidR="009B7F1E" w:rsidRPr="009B7F1E" w:rsidRDefault="009B7F1E" w:rsidP="009B7F1E">
                          <w:pPr>
                            <w:pStyle w:val="Header"/>
                            <w:jc w:val="center"/>
                            <w:rPr>
                              <w:rFonts w:cs="B Titr"/>
                              <w:color w:val="C00000"/>
                              <w:sz w:val="32"/>
                              <w:szCs w:val="32"/>
                              <w:rtl/>
                              <w:lang w:bidi="fa-IR"/>
                            </w:rPr>
                          </w:pPr>
                        </w:p>
                        <w:p w14:paraId="7493451D" w14:textId="77777777" w:rsidR="0042572D" w:rsidRPr="009B7F1E" w:rsidRDefault="0042572D" w:rsidP="0042572D">
                          <w:pPr>
                            <w:pStyle w:val="NoSpacing"/>
                            <w:rPr>
                              <w:color w:val="C0000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06E63" w:rsidRPr="00043FC5">
            <w:rPr>
              <w:rFonts w:ascii="Garamond" w:hAnsi="Garamond" w:cs="B Nazanin"/>
              <w:noProof/>
              <w:sz w:val="20"/>
              <w:szCs w:val="20"/>
            </w:rPr>
            <mc:AlternateContent>
              <mc:Choice Requires="wps">
                <w:drawing>
                  <wp:anchor distT="91440" distB="91440" distL="365760" distR="365760" simplePos="0" relativeHeight="251667456" behindDoc="0" locked="0" layoutInCell="1" allowOverlap="1" wp14:anchorId="048A1111" wp14:editId="3FBD5E44">
                    <wp:simplePos x="0" y="0"/>
                    <wp:positionH relativeFrom="margin">
                      <wp:posOffset>985793</wp:posOffset>
                    </wp:positionH>
                    <wp:positionV relativeFrom="margin">
                      <wp:posOffset>1726128</wp:posOffset>
                    </wp:positionV>
                    <wp:extent cx="5426075" cy="2832735"/>
                    <wp:effectExtent l="0" t="0" r="0" b="5715"/>
                    <wp:wrapTopAndBottom/>
                    <wp:docPr id="146" name="Rectangle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26075" cy="28327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5D71E3" w14:textId="77777777" w:rsidR="00506E63" w:rsidRDefault="00506E63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0696F35D" wp14:editId="6802DC79">
                                      <wp:extent cx="722376" cy="384048"/>
                                      <wp:effectExtent l="0" t="0" r="1905" b="0"/>
                                      <wp:docPr id="147" name="Picture 147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" name="Picture 3"/>
                                              <pic:cNvPicPr/>
                                            </pic:nvPicPr>
                                            <pic:blipFill>
                                              <a:blip r:embed="rId11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22376" cy="38404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bookmarkStart w:id="0" w:name="_Hlk20515108"/>
                              <w:p w14:paraId="7EE6F81D" w14:textId="52E1E645" w:rsidR="00506E63" w:rsidRPr="00524E25" w:rsidRDefault="002A4DDE" w:rsidP="00506E63">
                                <w:pPr>
                                  <w:pStyle w:val="NoSpacing"/>
                                  <w:pBdr>
                                    <w:top w:val="single" w:sz="6" w:space="10" w:color="5B9BD5" w:themeColor="accent1"/>
                                    <w:left w:val="single" w:sz="2" w:space="10" w:color="FFFFFF" w:themeColor="background1"/>
                                    <w:bottom w:val="single" w:sz="6" w:space="10" w:color="5B9BD5" w:themeColor="accent1"/>
                                    <w:right w:val="single" w:sz="2" w:space="10" w:color="FFFFFF" w:themeColor="background1"/>
                                  </w:pBdr>
                                  <w:bidi/>
                                  <w:spacing w:before="240" w:after="240" w:line="259" w:lineRule="auto"/>
                                  <w:jc w:val="center"/>
                                  <w:rPr>
                                    <w:rFonts w:ascii="Garamond" w:hAnsi="Garamond" w:cs="Calibri"/>
                                    <w:color w:val="0070C0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rStyle w:val="a1"/>
                                      <w:rFonts w:ascii="Garamond" w:hAnsi="Garamond"/>
                                      <w:color w:val="0070C0"/>
                                      <w:rtl/>
                                    </w:rPr>
                                    <w:alias w:val="شماره تمرین"/>
                                    <w:tag w:val="شماره"/>
                                    <w:id w:val="1748225325"/>
                                    <w15:color w:val="FF6600"/>
                                  </w:sdtPr>
                                  <w:sdtEndPr>
                                    <w:rPr>
                                      <w:rStyle w:val="DefaultParagraphFont"/>
                                      <w:rFonts w:eastAsiaTheme="minorEastAsia" w:cstheme="minorBidi"/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r w:rsidR="00FD37CA" w:rsidRPr="00524E25">
                                      <w:rPr>
                                        <w:rStyle w:val="a1"/>
                                        <w:rFonts w:ascii="Garamond" w:hAnsi="Garamond" w:cs="Calibri"/>
                                        <w:color w:val="0070C0"/>
                                      </w:rPr>
                                      <w:t>Homework</w:t>
                                    </w:r>
                                    <w:r w:rsidR="008F6A9D" w:rsidRPr="00524E25">
                                      <w:rPr>
                                        <w:rStyle w:val="a1"/>
                                        <w:rFonts w:ascii="Garamond" w:hAnsi="Garamond" w:cs="Calibri"/>
                                        <w:color w:val="0070C0"/>
                                      </w:rPr>
                                      <w:t xml:space="preserve"> </w:t>
                                    </w:r>
                                    <w:r w:rsidR="004E64AC">
                                      <w:rPr>
                                        <w:rStyle w:val="a1"/>
                                        <w:rFonts w:ascii="Garamond" w:hAnsi="Garamond" w:cs="Calibri"/>
                                        <w:color w:val="0070C0"/>
                                      </w:rPr>
                                      <w:t>1</w:t>
                                    </w:r>
                                  </w:sdtContent>
                                </w:sdt>
                                <w:bookmarkEnd w:id="0"/>
                              </w:p>
                              <w:sdt>
                                <w:sdtPr>
                                  <w:rPr>
                                    <w:rStyle w:val="a1"/>
                                    <w:rFonts w:ascii="Garamond" w:hAnsi="Garamond"/>
                                    <w:color w:val="0070C0"/>
                                    <w:rtl/>
                                  </w:rPr>
                                  <w:alias w:val="موضوع تمرین"/>
                                  <w:tag w:val="موضوع"/>
                                  <w:id w:val="1623183586"/>
                                  <w15:color w:val="FF6600"/>
                                </w:sdtPr>
                                <w:sdtEndPr>
                                  <w:rPr>
                                    <w:rStyle w:val="DefaultParagraphFont"/>
                                    <w:rFonts w:eastAsiaTheme="minorEastAsia" w:cstheme="minorBidi"/>
                                    <w:sz w:val="18"/>
                                    <w:szCs w:val="18"/>
                                  </w:rPr>
                                </w:sdtEndPr>
                                <w:sdtContent>
                                  <w:p w14:paraId="7DC96AE4" w14:textId="2EF42A75" w:rsidR="00506E63" w:rsidRPr="00524E25" w:rsidRDefault="008F6A9D" w:rsidP="00F43422">
                                    <w:pPr>
                                      <w:pStyle w:val="NoSpacing"/>
                                      <w:pBdr>
                                        <w:top w:val="single" w:sz="6" w:space="10" w:color="5B9BD5" w:themeColor="accent1"/>
                                        <w:left w:val="single" w:sz="2" w:space="10" w:color="FFFFFF" w:themeColor="background1"/>
                                        <w:bottom w:val="single" w:sz="6" w:space="10" w:color="5B9BD5" w:themeColor="accent1"/>
                                        <w:right w:val="single" w:sz="2" w:space="10" w:color="FFFFFF" w:themeColor="background1"/>
                                      </w:pBdr>
                                      <w:bidi/>
                                      <w:spacing w:before="120" w:after="120"/>
                                      <w:jc w:val="center"/>
                                      <w:rPr>
                                        <w:rFonts w:ascii="Garamond" w:hAnsi="Garamond"/>
                                        <w:color w:val="0070C0"/>
                                        <w:sz w:val="18"/>
                                        <w:szCs w:val="18"/>
                                      </w:rPr>
                                    </w:pPr>
                                    <w:r w:rsidRPr="00524E25">
                                      <w:rPr>
                                        <w:rStyle w:val="a1"/>
                                        <w:rFonts w:ascii="Garamond" w:hAnsi="Garamond"/>
                                        <w:color w:val="0070C0"/>
                                      </w:rPr>
                                      <w:t xml:space="preserve">Lec </w:t>
                                    </w:r>
                                    <w:r w:rsidR="004E64AC">
                                      <w:rPr>
                                        <w:rStyle w:val="a1"/>
                                        <w:rFonts w:ascii="Garamond" w:hAnsi="Garamond"/>
                                        <w:color w:val="0070C0"/>
                                      </w:rPr>
                                      <w:t>1</w:t>
                                    </w:r>
                                    <w:r w:rsidR="00FB559E" w:rsidRPr="00524E25">
                                      <w:rPr>
                                        <w:rStyle w:val="a1"/>
                                        <w:rFonts w:ascii="Garamond" w:hAnsi="Garamond"/>
                                        <w:color w:val="0070C0"/>
                                      </w:rPr>
                                      <w:t>-</w:t>
                                    </w:r>
                                    <w:r w:rsidR="00D77759">
                                      <w:rPr>
                                        <w:rStyle w:val="a1"/>
                                        <w:rFonts w:ascii="Garamond" w:hAnsi="Garamond"/>
                                        <w:color w:val="0070C0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p w14:paraId="33169E7F" w14:textId="77777777" w:rsidR="00506E63" w:rsidRDefault="00506E63">
                                <w:pPr>
                                  <w:pStyle w:val="NoSpacing"/>
                                  <w:spacing w:before="240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r>
                                  <w:rPr>
                                    <w:noProof/>
                                    <w:color w:val="5B9BD5" w:themeColor="accent1"/>
                                  </w:rPr>
                                  <w:drawing>
                                    <wp:inline distT="0" distB="0" distL="0" distR="0" wp14:anchorId="50D0F5CF" wp14:editId="7B72D698">
                                      <wp:extent cx="374904" cy="237744"/>
                                      <wp:effectExtent l="0" t="0" r="6350" b="0"/>
                                      <wp:docPr id="9" name="Picture 9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9" name="roco bottom.png"/>
                                              <pic:cNvPicPr/>
                                            </pic:nvPicPr>
                                            <pic:blipFill>
                                              <a:blip r:embed="rId12" cstate="print">
                                                <a:duotone>
                                                  <a:schemeClr val="accent1">
                                                    <a:shade val="45000"/>
                                                    <a:satMod val="135000"/>
                                                  </a:schemeClr>
                                                  <a:prstClr val="white"/>
                                                </a:duotone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4904" cy="237744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37160" tIns="0" rIns="13716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48A1111" id="Rectangle 146" o:spid="_x0000_s1033" style="position:absolute;left:0;text-align:left;margin-left:77.6pt;margin-top:135.9pt;width:427.25pt;height:223.05pt;z-index:251667456;visibility:visible;mso-wrap-style:square;mso-width-percent:0;mso-height-percent:0;mso-wrap-distance-left:28.8pt;mso-wrap-distance-top:7.2pt;mso-wrap-distance-right:28.8pt;mso-wrap-distance-bottom:7.2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" filled="f" stroked="f" strokeweight="1pt">
                    <v:textbox inset="10.8pt,0,10.8pt,0">
                      <w:txbxContent>
                        <w:p w14:paraId="3F5D71E3" w14:textId="77777777" w:rsidR="00506E63" w:rsidRDefault="00506E63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0696F35D" wp14:editId="6802DC79">
                                <wp:extent cx="722376" cy="384048"/>
                                <wp:effectExtent l="0" t="0" r="1905" b="0"/>
                                <wp:docPr id="147" name="Picture 14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/>
                                        <pic:cNvPicPr/>
                                      </pic:nvPicPr>
                                      <pic:blipFill>
                                        <a:blip r:embed="rId13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22376" cy="38404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bookmarkStart w:id="1" w:name="_Hlk20515108"/>
                        <w:p w14:paraId="7EE6F81D" w14:textId="52E1E645" w:rsidR="00506E63" w:rsidRPr="00524E25" w:rsidRDefault="00524296" w:rsidP="00506E63">
                          <w:pPr>
                            <w:pStyle w:val="NoSpacing"/>
                            <w:pBdr>
                              <w:top w:val="single" w:sz="6" w:space="10" w:color="5B9BD5" w:themeColor="accent1"/>
                              <w:left w:val="single" w:sz="2" w:space="10" w:color="FFFFFF" w:themeColor="background1"/>
                              <w:bottom w:val="single" w:sz="6" w:space="10" w:color="5B9BD5" w:themeColor="accent1"/>
                              <w:right w:val="single" w:sz="2" w:space="10" w:color="FFFFFF" w:themeColor="background1"/>
                            </w:pBdr>
                            <w:bidi/>
                            <w:spacing w:before="240" w:after="240" w:line="259" w:lineRule="auto"/>
                            <w:jc w:val="center"/>
                            <w:rPr>
                              <w:rFonts w:ascii="Garamond" w:hAnsi="Garamond" w:cs="Calibri"/>
                              <w:color w:val="0070C0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rStyle w:val="a1"/>
                                <w:rFonts w:ascii="Garamond" w:hAnsi="Garamond"/>
                                <w:color w:val="0070C0"/>
                                <w:rtl/>
                              </w:rPr>
                              <w:alias w:val="شماره تمرین"/>
                              <w:tag w:val="شماره"/>
                              <w:id w:val="1748225325"/>
                              <w15:color w:val="FF6600"/>
                            </w:sdtPr>
                            <w:sdtEndPr>
                              <w:rPr>
                                <w:rStyle w:val="DefaultParagraphFont"/>
                                <w:rFonts w:eastAsiaTheme="minorEastAsia" w:cstheme="minorBidi"/>
                                <w:sz w:val="24"/>
                                <w:szCs w:val="24"/>
                              </w:rPr>
                            </w:sdtEndPr>
                            <w:sdtContent>
                              <w:r w:rsidR="00FD37CA" w:rsidRPr="00524E25">
                                <w:rPr>
                                  <w:rStyle w:val="a1"/>
                                  <w:rFonts w:ascii="Garamond" w:hAnsi="Garamond" w:cs="Calibri"/>
                                  <w:color w:val="0070C0"/>
                                </w:rPr>
                                <w:t>Homework</w:t>
                              </w:r>
                              <w:r w:rsidR="008F6A9D" w:rsidRPr="00524E25">
                                <w:rPr>
                                  <w:rStyle w:val="a1"/>
                                  <w:rFonts w:ascii="Garamond" w:hAnsi="Garamond" w:cs="Calibri"/>
                                  <w:color w:val="0070C0"/>
                                </w:rPr>
                                <w:t xml:space="preserve"> </w:t>
                              </w:r>
                              <w:r w:rsidR="004E64AC">
                                <w:rPr>
                                  <w:rStyle w:val="a1"/>
                                  <w:rFonts w:ascii="Garamond" w:hAnsi="Garamond" w:cs="Calibri"/>
                                  <w:color w:val="0070C0"/>
                                </w:rPr>
                                <w:t>1</w:t>
                              </w:r>
                            </w:sdtContent>
                          </w:sdt>
                          <w:bookmarkEnd w:id="1"/>
                        </w:p>
                        <w:sdt>
                          <w:sdtPr>
                            <w:rPr>
                              <w:rStyle w:val="a1"/>
                              <w:rFonts w:ascii="Garamond" w:hAnsi="Garamond"/>
                              <w:color w:val="0070C0"/>
                              <w:rtl/>
                            </w:rPr>
                            <w:alias w:val="موضوع تمرین"/>
                            <w:tag w:val="موضوع"/>
                            <w:id w:val="1623183586"/>
                            <w15:color w:val="FF6600"/>
                          </w:sdtPr>
                          <w:sdtEndPr>
                            <w:rPr>
                              <w:rStyle w:val="DefaultParagraphFont"/>
                              <w:rFonts w:eastAsiaTheme="minorEastAsia" w:cstheme="minorBidi"/>
                              <w:sz w:val="18"/>
                              <w:szCs w:val="18"/>
                            </w:rPr>
                          </w:sdtEndPr>
                          <w:sdtContent>
                            <w:p w14:paraId="7DC96AE4" w14:textId="2EF42A75" w:rsidR="00506E63" w:rsidRPr="00524E25" w:rsidRDefault="008F6A9D" w:rsidP="00F43422">
                              <w:pPr>
                                <w:pStyle w:val="NoSpacing"/>
                                <w:pBdr>
                                  <w:top w:val="single" w:sz="6" w:space="10" w:color="5B9BD5" w:themeColor="accent1"/>
                                  <w:left w:val="single" w:sz="2" w:space="10" w:color="FFFFFF" w:themeColor="background1"/>
                                  <w:bottom w:val="single" w:sz="6" w:space="10" w:color="5B9BD5" w:themeColor="accent1"/>
                                  <w:right w:val="single" w:sz="2" w:space="10" w:color="FFFFFF" w:themeColor="background1"/>
                                </w:pBdr>
                                <w:bidi/>
                                <w:spacing w:before="120" w:after="120"/>
                                <w:jc w:val="center"/>
                                <w:rPr>
                                  <w:rFonts w:ascii="Garamond" w:hAnsi="Garamond"/>
                                  <w:color w:val="0070C0"/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524E25">
                                <w:rPr>
                                  <w:rStyle w:val="a1"/>
                                  <w:rFonts w:ascii="Garamond" w:hAnsi="Garamond"/>
                                  <w:color w:val="0070C0"/>
                                </w:rPr>
                                <w:t>Lec</w:t>
                              </w:r>
                              <w:proofErr w:type="spellEnd"/>
                              <w:r w:rsidRPr="00524E25">
                                <w:rPr>
                                  <w:rStyle w:val="a1"/>
                                  <w:rFonts w:ascii="Garamond" w:hAnsi="Garamond"/>
                                  <w:color w:val="0070C0"/>
                                </w:rPr>
                                <w:t xml:space="preserve"> </w:t>
                              </w:r>
                              <w:r w:rsidR="004E64AC">
                                <w:rPr>
                                  <w:rStyle w:val="a1"/>
                                  <w:rFonts w:ascii="Garamond" w:hAnsi="Garamond"/>
                                  <w:color w:val="0070C0"/>
                                </w:rPr>
                                <w:t>1</w:t>
                              </w:r>
                              <w:r w:rsidR="00FB559E" w:rsidRPr="00524E25">
                                <w:rPr>
                                  <w:rStyle w:val="a1"/>
                                  <w:rFonts w:ascii="Garamond" w:hAnsi="Garamond"/>
                                  <w:color w:val="0070C0"/>
                                </w:rPr>
                                <w:t>-</w:t>
                              </w:r>
                              <w:r w:rsidR="00D77759">
                                <w:rPr>
                                  <w:rStyle w:val="a1"/>
                                  <w:rFonts w:ascii="Garamond" w:hAnsi="Garamond"/>
                                  <w:color w:val="0070C0"/>
                                </w:rPr>
                                <w:t>5</w:t>
                              </w:r>
                            </w:p>
                          </w:sdtContent>
                        </w:sdt>
                        <w:p w14:paraId="33169E7F" w14:textId="77777777" w:rsidR="00506E63" w:rsidRDefault="00506E63">
                          <w:pPr>
                            <w:pStyle w:val="NoSpacing"/>
                            <w:spacing w:before="240"/>
                            <w:jc w:val="center"/>
                            <w:rPr>
                              <w:color w:val="5B9BD5" w:themeColor="accent1"/>
                            </w:rPr>
                          </w:pPr>
                          <w:r>
                            <w:rPr>
                              <w:noProof/>
                              <w:color w:val="5B9BD5" w:themeColor="accent1"/>
                            </w:rPr>
                            <w:drawing>
                              <wp:inline distT="0" distB="0" distL="0" distR="0" wp14:anchorId="50D0F5CF" wp14:editId="7B72D698">
                                <wp:extent cx="374904" cy="237744"/>
                                <wp:effectExtent l="0" t="0" r="6350" b="0"/>
                                <wp:docPr id="9" name="Picture 9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" name="roco bottom.png"/>
                                        <pic:cNvPicPr/>
                                      </pic:nvPicPr>
                                      <pic:blipFill>
                                        <a:blip r:embed="rId14" cstate="print">
                                          <a:duotone>
                                            <a:schemeClr val="accent1">
                                              <a:shade val="45000"/>
                                              <a:satMod val="135000"/>
                                            </a:schemeClr>
                                            <a:prstClr val="white"/>
                                          </a:duotone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4904" cy="23774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topAndBottom" anchorx="margin" anchory="margin"/>
                  </v:rect>
                </w:pict>
              </mc:Fallback>
            </mc:AlternateContent>
          </w:r>
          <w:r w:rsidR="0042572D" w:rsidRPr="00043FC5">
            <w:rPr>
              <w:rFonts w:ascii="Garamond" w:hAnsi="Garamond" w:cs="B Nazanin"/>
              <w:sz w:val="20"/>
              <w:szCs w:val="20"/>
            </w:rPr>
            <w:br w:type="page"/>
          </w:r>
        </w:p>
      </w:sdtContent>
    </w:sdt>
    <w:p w14:paraId="38B1CC83" w14:textId="7CFC36C4" w:rsidR="00712339" w:rsidRDefault="00DF6BCE" w:rsidP="00FB559E">
      <w:pPr>
        <w:pStyle w:val="ListParagraph"/>
        <w:numPr>
          <w:ilvl w:val="0"/>
          <w:numId w:val="26"/>
        </w:num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lastRenderedPageBreak/>
        <w:t xml:space="preserve">به پرسش های زیر در مورد </w:t>
      </w:r>
      <w:r>
        <w:rPr>
          <w:rFonts w:ascii="Garamond" w:hAnsi="Garamond" w:cs="B Nazanin"/>
          <w:sz w:val="28"/>
          <w:szCs w:val="28"/>
          <w:lang w:bidi="fa-IR"/>
        </w:rPr>
        <w:t>ISA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پاسخ دهید:</w:t>
      </w:r>
    </w:p>
    <w:p w14:paraId="72CE0319" w14:textId="310B7FB5" w:rsidR="00DF6BCE" w:rsidRDefault="00DF6BCE" w:rsidP="00DF6BCE">
      <w:pPr>
        <w:pStyle w:val="ListParagraph"/>
        <w:tabs>
          <w:tab w:val="left" w:pos="8230"/>
        </w:tabs>
        <w:bidi/>
        <w:ind w:left="450"/>
        <w:jc w:val="both"/>
        <w:rPr>
          <w:rFonts w:eastAsia="ArialMT" w:cs="Times New Roma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الف) </w:t>
      </w:r>
      <w:r>
        <w:rPr>
          <w:rFonts w:eastAsia="ArialMT" w:cs="Times New Roman"/>
          <w:sz w:val="28"/>
          <w:szCs w:val="28"/>
        </w:rPr>
        <w:t>ISA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پردازنده ما باید شامل کدام گروه‌ها از فانکشن‌ها باشد تا </w:t>
      </w:r>
      <w:r>
        <w:rPr>
          <w:rFonts w:eastAsia="ArialMT" w:cs="Times New Roman"/>
          <w:sz w:val="28"/>
          <w:szCs w:val="28"/>
          <w:lang w:bidi="fa-IR"/>
        </w:rPr>
        <w:t>ISA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کاملی به حساب آید؟</w:t>
      </w:r>
    </w:p>
    <w:p w14:paraId="66AD3989" w14:textId="527F08E1" w:rsidR="00DF6BCE" w:rsidRDefault="00DF6BCE" w:rsidP="00DF6BCE">
      <w:pPr>
        <w:pStyle w:val="ListParagraph"/>
        <w:tabs>
          <w:tab w:val="left" w:pos="8230"/>
        </w:tabs>
        <w:bidi/>
        <w:ind w:left="450"/>
        <w:rPr>
          <w:rFonts w:eastAsia="ArialMT" w:cs="Times New Roman"/>
          <w:sz w:val="28"/>
          <w:szCs w:val="28"/>
          <w:rtl/>
          <w:lang w:bidi="fa-IR"/>
        </w:rPr>
      </w:pPr>
      <w:r>
        <w:rPr>
          <w:rFonts w:eastAsia="ArialMT" w:cs="Times New Roman" w:hint="cs"/>
          <w:sz w:val="28"/>
          <w:szCs w:val="28"/>
          <w:rtl/>
          <w:lang w:bidi="fa-IR"/>
        </w:rPr>
        <w:t xml:space="preserve">ب) </w:t>
      </w:r>
      <w:r>
        <w:rPr>
          <w:rFonts w:eastAsia="ArialMT" w:cs="Times New Roman"/>
          <w:sz w:val="28"/>
          <w:szCs w:val="28"/>
          <w:lang w:bidi="fa-IR"/>
        </w:rPr>
        <w:t>ISA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چه ویژگی هایی از پردازنده را مشخص می‌کند (حداقل به سه مورد اشاره کنید)؟</w:t>
      </w:r>
    </w:p>
    <w:p w14:paraId="6E8486FD" w14:textId="28CCB766" w:rsidR="00DF6BCE" w:rsidRPr="00DF6BCE" w:rsidRDefault="00DF6BCE" w:rsidP="00DF6BCE">
      <w:pPr>
        <w:pStyle w:val="ListParagraph"/>
        <w:tabs>
          <w:tab w:val="left" w:pos="8230"/>
        </w:tabs>
        <w:bidi/>
        <w:ind w:left="450"/>
        <w:rPr>
          <w:rFonts w:eastAsia="ArialMT" w:cs="Times New Roman"/>
          <w:sz w:val="28"/>
          <w:szCs w:val="28"/>
          <w:rtl/>
          <w:lang w:bidi="fa-IR"/>
        </w:rPr>
      </w:pPr>
      <w:r>
        <w:rPr>
          <w:rFonts w:eastAsia="ArialMT" w:cs="Times New Roman" w:hint="cs"/>
          <w:sz w:val="28"/>
          <w:szCs w:val="28"/>
          <w:rtl/>
          <w:lang w:bidi="fa-IR"/>
        </w:rPr>
        <w:t xml:space="preserve">    مثال: </w:t>
      </w:r>
      <w:r>
        <w:rPr>
          <w:rFonts w:eastAsia="ArialMT" w:cs="Times New Roman"/>
          <w:sz w:val="28"/>
          <w:szCs w:val="28"/>
          <w:lang w:bidi="fa-IR"/>
        </w:rPr>
        <w:t>Risc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یا </w:t>
      </w:r>
      <w:r>
        <w:rPr>
          <w:rFonts w:eastAsia="ArialMT" w:cs="Times New Roman"/>
          <w:sz w:val="28"/>
          <w:szCs w:val="28"/>
          <w:lang w:bidi="fa-IR"/>
        </w:rPr>
        <w:t>Cisc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بودن پردازنده</w:t>
      </w:r>
    </w:p>
    <w:p w14:paraId="76487543" w14:textId="2F5FC2D9" w:rsidR="00712339" w:rsidRDefault="00712339" w:rsidP="00712339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6D685672" w14:textId="54E48A20" w:rsidR="00712339" w:rsidRDefault="00712339" w:rsidP="00712339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</w:p>
    <w:p w14:paraId="5E93E390" w14:textId="7E2A8739" w:rsidR="00FB559E" w:rsidRDefault="006F5F77" w:rsidP="00FB559E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الف)دارای سه دسته از توابع باشند :</w:t>
      </w:r>
    </w:p>
    <w:p w14:paraId="40928653" w14:textId="5D7C8D23" w:rsidR="006F5F77" w:rsidRP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Arial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1-</w:t>
      </w:r>
      <w:r>
        <w:rPr>
          <w:rFonts w:ascii="Garamond" w:hAnsi="Garamond" w:cs="B Nazanin"/>
          <w:sz w:val="28"/>
          <w:szCs w:val="28"/>
          <w:lang w:bidi="fa-IR"/>
        </w:rPr>
        <w:t>load/store</w:t>
      </w:r>
      <w:r>
        <w:rPr>
          <w:rFonts w:ascii="Garamond" w:hAnsi="Garamond" w:cs="Cambria" w:hint="cs"/>
          <w:sz w:val="28"/>
          <w:szCs w:val="28"/>
          <w:rtl/>
          <w:lang w:bidi="fa-IR"/>
        </w:rPr>
        <w:t>(</w:t>
      </w:r>
      <w:r>
        <w:rPr>
          <w:rFonts w:ascii="Garamond" w:hAnsi="Garamond" w:cs="Arial" w:hint="cs"/>
          <w:sz w:val="28"/>
          <w:szCs w:val="28"/>
          <w:rtl/>
          <w:lang w:bidi="fa-IR"/>
        </w:rPr>
        <w:t>لود و ذخیره)</w:t>
      </w:r>
    </w:p>
    <w:p w14:paraId="42976F6B" w14:textId="37EDCCD1" w:rsid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2-</w:t>
      </w:r>
      <w:r>
        <w:rPr>
          <w:rFonts w:ascii="Garamond" w:hAnsi="Garamond" w:cs="B Nazanin"/>
          <w:sz w:val="28"/>
          <w:szCs w:val="28"/>
          <w:lang w:bidi="fa-IR"/>
        </w:rPr>
        <w:t>control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(کنترل)</w:t>
      </w:r>
    </w:p>
    <w:p w14:paraId="590E17C6" w14:textId="4940D397" w:rsid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3-</w:t>
      </w:r>
      <w:r>
        <w:rPr>
          <w:rFonts w:ascii="Garamond" w:hAnsi="Garamond" w:cs="B Nazanin"/>
          <w:sz w:val="28"/>
          <w:szCs w:val="28"/>
          <w:lang w:bidi="fa-IR"/>
        </w:rPr>
        <w:t>arithmatic/logic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(منطق و محاسبه)</w:t>
      </w:r>
    </w:p>
    <w:p w14:paraId="57022717" w14:textId="44B9DE9B" w:rsid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ب)1-اندازه دستورات</w:t>
      </w:r>
    </w:p>
    <w:p w14:paraId="299DB222" w14:textId="2EE5A3C7" w:rsid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2-تعداد ثبات ها</w:t>
      </w:r>
    </w:p>
    <w:p w14:paraId="3AC8E78E" w14:textId="6A9F5BBE" w:rsidR="006F5F77" w:rsidRDefault="006F5F77" w:rsidP="006F5F77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3-</w:t>
      </w:r>
      <w:r w:rsidR="00C83C45">
        <w:rPr>
          <w:rFonts w:ascii="Garamond" w:hAnsi="Garamond" w:cs="B Nazanin" w:hint="cs"/>
          <w:sz w:val="28"/>
          <w:szCs w:val="28"/>
          <w:rtl/>
          <w:lang w:bidi="fa-IR"/>
        </w:rPr>
        <w:t xml:space="preserve">محل قرارگیری </w:t>
      </w:r>
      <w:r w:rsidR="00C83C45">
        <w:rPr>
          <w:rFonts w:ascii="Garamond" w:hAnsi="Garamond" w:cs="B Nazanin"/>
          <w:sz w:val="28"/>
          <w:szCs w:val="28"/>
          <w:lang w:bidi="fa-IR"/>
        </w:rPr>
        <w:t xml:space="preserve">operand </w:t>
      </w:r>
      <w:r w:rsidR="00C83C45">
        <w:rPr>
          <w:rFonts w:ascii="Garamond" w:hAnsi="Garamond" w:cs="B Nazanin" w:hint="cs"/>
          <w:sz w:val="28"/>
          <w:szCs w:val="28"/>
          <w:rtl/>
          <w:lang w:bidi="fa-IR"/>
        </w:rPr>
        <w:t>ها</w:t>
      </w:r>
    </w:p>
    <w:p w14:paraId="0073AB64" w14:textId="3560A0A4" w:rsidR="00FB559E" w:rsidRDefault="00C83C45" w:rsidP="00C83C45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4-</w:t>
      </w:r>
      <w:r>
        <w:rPr>
          <w:rFonts w:ascii="Garamond" w:hAnsi="Garamond" w:cs="B Nazanin"/>
          <w:sz w:val="28"/>
          <w:szCs w:val="28"/>
          <w:lang w:bidi="fa-IR"/>
        </w:rPr>
        <w:t>risc vs cisc</w:t>
      </w:r>
    </w:p>
    <w:p w14:paraId="007D957C" w14:textId="77777777" w:rsidR="00712339" w:rsidRPr="00712339" w:rsidRDefault="00712339" w:rsidP="00712339">
      <w:pPr>
        <w:tabs>
          <w:tab w:val="left" w:pos="8230"/>
        </w:tabs>
        <w:bidi/>
        <w:jc w:val="both"/>
        <w:rPr>
          <w:rFonts w:ascii="Garamond" w:hAnsi="Garamond" w:cs="B Nazanin"/>
          <w:sz w:val="28"/>
          <w:szCs w:val="28"/>
          <w:lang w:bidi="fa-IR"/>
        </w:rPr>
      </w:pPr>
    </w:p>
    <w:p w14:paraId="080670F1" w14:textId="5029BAE0" w:rsidR="006C2019" w:rsidRDefault="00DE0952" w:rsidP="00DE0952">
      <w:pPr>
        <w:pStyle w:val="ListParagraph"/>
        <w:numPr>
          <w:ilvl w:val="0"/>
          <w:numId w:val="26"/>
        </w:numPr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به سوالات ریز در رابطه با </w:t>
      </w:r>
      <w:r w:rsidRPr="00DE0952">
        <w:rPr>
          <w:rFonts w:ascii="Garamond" w:hAnsi="Garamond" w:cs="B Nazanin"/>
          <w:sz w:val="28"/>
          <w:szCs w:val="28"/>
          <w:lang w:bidi="fa-IR"/>
        </w:rPr>
        <w:t>Microcontrollers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پاسخ دهید:</w:t>
      </w:r>
    </w:p>
    <w:p w14:paraId="6BF3041B" w14:textId="78E1BADB" w:rsidR="00DE0952" w:rsidRDefault="00DE0952" w:rsidP="00DE0952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الف)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میکرو ای که ما در درس استفاده می کنیم</w:t>
      </w:r>
      <w:r w:rsidRPr="00DE0952">
        <w:rPr>
          <w:rFonts w:ascii="Garamond" w:hAnsi="Garamond" w:cs="B Nazanin"/>
          <w:sz w:val="28"/>
          <w:szCs w:val="28"/>
          <w:lang w:bidi="fa-IR"/>
        </w:rPr>
        <w:t xml:space="preserve"> (SAM3X8E)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از کدام یک از معماری های</w:t>
      </w:r>
      <w:r w:rsidRPr="00DE0952">
        <w:rPr>
          <w:rFonts w:ascii="Garamond" w:hAnsi="Garamond" w:cs="B Nazanin"/>
          <w:sz w:val="28"/>
          <w:szCs w:val="28"/>
          <w:lang w:bidi="fa-IR"/>
        </w:rPr>
        <w:t xml:space="preserve"> Harvard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یا</w:t>
      </w:r>
      <w:r w:rsidRPr="00DE0952">
        <w:rPr>
          <w:rFonts w:ascii="Garamond" w:hAnsi="Garamond" w:cs="B Nazanin"/>
          <w:sz w:val="28"/>
          <w:szCs w:val="28"/>
          <w:lang w:bidi="fa-IR"/>
        </w:rPr>
        <w:t xml:space="preserve"> Von Neumann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استفاده می کند و دلایل آن چیست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(دو دلیل)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؟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</w:p>
    <w:p w14:paraId="06CA535B" w14:textId="736CAF96" w:rsidR="00DE0952" w:rsidRPr="00DE0952" w:rsidRDefault="00DE0952" w:rsidP="00DE0952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ب) </w:t>
      </w:r>
      <w:r>
        <w:rPr>
          <w:rFonts w:ascii="ArialMT" w:eastAsia="ArialMT" w:cs="Times New Roman" w:hint="eastAsia"/>
          <w:sz w:val="28"/>
          <w:szCs w:val="28"/>
          <w:rtl/>
        </w:rPr>
        <w:t>چند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تا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از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برتری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هایی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که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باعث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شده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ست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cs"/>
          <w:sz w:val="28"/>
          <w:szCs w:val="28"/>
          <w:rtl/>
        </w:rPr>
        <w:t>در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سیستم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های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نهفته</w:t>
      </w:r>
      <w:r>
        <w:rPr>
          <w:rFonts w:ascii="ArialMT" w:eastAsia="ArialMT" w:cs="ArialMT"/>
          <w:sz w:val="28"/>
          <w:szCs w:val="28"/>
          <w:rtl/>
        </w:rPr>
        <w:t xml:space="preserve"> </w:t>
      </w:r>
      <w:r>
        <w:rPr>
          <w:rFonts w:ascii="ArialMT" w:eastAsia="ArialMT" w:cs="Times New Roman" w:hint="eastAsia"/>
          <w:sz w:val="28"/>
          <w:szCs w:val="28"/>
          <w:rtl/>
        </w:rPr>
        <w:t>از</w:t>
      </w:r>
      <w:r>
        <w:rPr>
          <w:rFonts w:ascii="ArialMT" w:eastAsia="ArialMT" w:cs="Times New Roman" w:hint="cs"/>
          <w:sz w:val="28"/>
          <w:szCs w:val="28"/>
          <w:rtl/>
        </w:rPr>
        <w:t xml:space="preserve"> </w:t>
      </w:r>
      <w:r>
        <w:rPr>
          <w:rFonts w:eastAsia="ArialMT" w:cs="Times New Roman"/>
          <w:sz w:val="28"/>
          <w:szCs w:val="28"/>
        </w:rPr>
        <w:t>Microcontroller</w:t>
      </w:r>
      <w:r>
        <w:rPr>
          <w:rFonts w:eastAsia="ArialMT" w:cs="Times New Roman" w:hint="cs"/>
          <w:sz w:val="28"/>
          <w:szCs w:val="28"/>
          <w:rtl/>
          <w:lang w:bidi="fa-IR"/>
        </w:rPr>
        <w:t xml:space="preserve"> </w:t>
      </w:r>
      <w:r w:rsidRPr="00DE0952">
        <w:rPr>
          <w:rFonts w:ascii="Garamond" w:hAnsi="Garamond" w:cs="B Nazanin" w:hint="cs"/>
          <w:sz w:val="28"/>
          <w:szCs w:val="28"/>
          <w:rtl/>
          <w:lang w:bidi="fa-IR"/>
        </w:rPr>
        <w:t>استفاده شود را نام ببرید (سه مورد کافی است).</w:t>
      </w:r>
    </w:p>
    <w:p w14:paraId="60BDBC38" w14:textId="617D11BF" w:rsidR="00DE0952" w:rsidRDefault="00DE0952" w:rsidP="00DE0952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lang w:bidi="fa-IR"/>
        </w:rPr>
      </w:pPr>
      <w:r w:rsidRPr="00DE0952">
        <w:rPr>
          <w:rFonts w:ascii="Garamond" w:hAnsi="Garamond" w:cs="B Nazanin" w:hint="cs"/>
          <w:sz w:val="28"/>
          <w:szCs w:val="28"/>
          <w:rtl/>
          <w:lang w:bidi="fa-IR"/>
        </w:rPr>
        <w:t xml:space="preserve">ج)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حالت های مختلف میکرو (</w:t>
      </w:r>
      <w:r w:rsidRPr="00DE0952">
        <w:rPr>
          <w:rFonts w:ascii="Garamond" w:hAnsi="Garamond" w:cs="B Nazanin"/>
          <w:sz w:val="28"/>
          <w:szCs w:val="28"/>
          <w:lang w:bidi="fa-IR"/>
        </w:rPr>
        <w:t>SAM3X8E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 xml:space="preserve">) در </w:t>
      </w:r>
      <w:r w:rsidRPr="00DE0952">
        <w:rPr>
          <w:rFonts w:ascii="Garamond" w:hAnsi="Garamond" w:cs="B Nazanin"/>
          <w:sz w:val="28"/>
          <w:szCs w:val="28"/>
          <w:lang w:bidi="fa-IR"/>
        </w:rPr>
        <w:t>Low Power Modes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 xml:space="preserve"> را نام ببرید و برای هر کدام یکی از مواقع استفاده را مثال بزنید.</w:t>
      </w:r>
    </w:p>
    <w:p w14:paraId="161EC699" w14:textId="35B598E0" w:rsidR="00C83C45" w:rsidRDefault="00C83C45" w:rsidP="00C83C45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lang w:bidi="fa-IR"/>
        </w:rPr>
      </w:pPr>
    </w:p>
    <w:p w14:paraId="12B6932F" w14:textId="01392255" w:rsidR="00C83C45" w:rsidRDefault="00C83C45" w:rsidP="00C83C45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lang w:bidi="fa-IR"/>
        </w:rPr>
      </w:pPr>
    </w:p>
    <w:p w14:paraId="07E6C976" w14:textId="3BCB5849" w:rsidR="00C83C45" w:rsidRDefault="00C83C45" w:rsidP="00C83C45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lang w:bidi="fa-IR"/>
        </w:rPr>
      </w:pPr>
    </w:p>
    <w:p w14:paraId="0306B224" w14:textId="6F8BF182" w:rsidR="00C83C45" w:rsidRDefault="00C83C45" w:rsidP="00C83C45">
      <w:pPr>
        <w:pStyle w:val="ListParagraph"/>
        <w:tabs>
          <w:tab w:val="left" w:pos="8230"/>
        </w:tabs>
        <w:bidi/>
        <w:ind w:left="450"/>
        <w:rPr>
          <w:rFonts w:ascii="Garamond" w:hAnsi="Garamond" w:cs="B Nazanin" w:hint="cs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الف)</w:t>
      </w:r>
      <w:r w:rsidR="004D50AB">
        <w:rPr>
          <w:rFonts w:ascii="Garamond" w:hAnsi="Garamond" w:cs="B Nazanin"/>
          <w:sz w:val="28"/>
          <w:szCs w:val="28"/>
          <w:lang w:bidi="fa-IR"/>
        </w:rPr>
        <w:t xml:space="preserve">Harvard </w:t>
      </w:r>
      <w:r w:rsidR="004D50AB">
        <w:rPr>
          <w:rFonts w:ascii="Garamond" w:hAnsi="Garamond" w:cs="B Nazanin" w:hint="cs"/>
          <w:sz w:val="28"/>
          <w:szCs w:val="28"/>
          <w:rtl/>
          <w:lang w:bidi="fa-IR"/>
        </w:rPr>
        <w:t xml:space="preserve"> است.</w:t>
      </w:r>
      <w:r w:rsidR="005A282E">
        <w:rPr>
          <w:rFonts w:ascii="Garamond" w:hAnsi="Garamond" w:cs="B Nazanin" w:hint="cs"/>
          <w:sz w:val="28"/>
          <w:szCs w:val="28"/>
          <w:rtl/>
          <w:lang w:bidi="fa-IR"/>
        </w:rPr>
        <w:t xml:space="preserve">چرا که دارای دو مموری </w:t>
      </w:r>
      <w:r w:rsidR="005A282E">
        <w:rPr>
          <w:rFonts w:ascii="Garamond" w:hAnsi="Garamond" w:cs="B Nazanin"/>
          <w:sz w:val="28"/>
          <w:szCs w:val="28"/>
          <w:lang w:bidi="fa-IR"/>
        </w:rPr>
        <w:t xml:space="preserve">flash </w:t>
      </w:r>
      <w:r w:rsidR="005A282E">
        <w:rPr>
          <w:rFonts w:ascii="Garamond" w:hAnsi="Garamond" w:cs="B Nazanin" w:hint="cs"/>
          <w:sz w:val="28"/>
          <w:szCs w:val="28"/>
          <w:rtl/>
          <w:lang w:bidi="fa-IR"/>
        </w:rPr>
        <w:t xml:space="preserve"> و </w:t>
      </w:r>
      <w:r w:rsidR="005A282E">
        <w:rPr>
          <w:rFonts w:ascii="Garamond" w:hAnsi="Garamond" w:cs="B Nazanin"/>
          <w:sz w:val="28"/>
          <w:szCs w:val="28"/>
          <w:lang w:bidi="fa-IR"/>
        </w:rPr>
        <w:t xml:space="preserve">sram </w:t>
      </w:r>
      <w:r w:rsidR="005A282E">
        <w:rPr>
          <w:rFonts w:ascii="Garamond" w:hAnsi="Garamond" w:cs="B Nazanin" w:hint="cs"/>
          <w:sz w:val="28"/>
          <w:szCs w:val="28"/>
          <w:rtl/>
          <w:lang w:bidi="fa-IR"/>
        </w:rPr>
        <w:t xml:space="preserve"> است که فلش برای دستور ها و اسرم برای داده ها است.</w:t>
      </w:r>
    </w:p>
    <w:p w14:paraId="51EA62DF" w14:textId="27DFF03C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</w:p>
    <w:p w14:paraId="551004DD" w14:textId="1A9B727B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ب)1-زیرا علاوه بر </w:t>
      </w:r>
      <w:r>
        <w:rPr>
          <w:rFonts w:ascii="Garamond" w:hAnsi="Garamond" w:cs="B Nazanin"/>
          <w:sz w:val="28"/>
          <w:szCs w:val="28"/>
          <w:lang w:bidi="fa-IR"/>
        </w:rPr>
        <w:t xml:space="preserve">ic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دارای </w:t>
      </w:r>
      <w:r>
        <w:rPr>
          <w:rFonts w:ascii="Garamond" w:hAnsi="Garamond" w:cs="B Nazanin"/>
          <w:sz w:val="28"/>
          <w:szCs w:val="28"/>
          <w:lang w:bidi="fa-IR"/>
        </w:rPr>
        <w:t>ram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و </w:t>
      </w:r>
      <w:r>
        <w:rPr>
          <w:rFonts w:ascii="Garamond" w:hAnsi="Garamond" w:cs="B Nazanin"/>
          <w:sz w:val="28"/>
          <w:szCs w:val="28"/>
          <w:lang w:bidi="fa-IR"/>
        </w:rPr>
        <w:t xml:space="preserve">rom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است و دارای مبدل انالوگ و دیجیتال نیز هست</w:t>
      </w:r>
    </w:p>
    <w:p w14:paraId="58839107" w14:textId="09138776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2-برای سیستم های فشرده(</w:t>
      </w:r>
      <w:r>
        <w:rPr>
          <w:rFonts w:ascii="Garamond" w:hAnsi="Garamond" w:cs="B Nazanin"/>
          <w:sz w:val="28"/>
          <w:szCs w:val="28"/>
          <w:lang w:bidi="fa-IR"/>
        </w:rPr>
        <w:t xml:space="preserve">compact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) مناسب تر است</w:t>
      </w:r>
    </w:p>
    <w:p w14:paraId="4D407510" w14:textId="027128E6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3-برای سیستم های دارای باتری به صرفه تر است.</w:t>
      </w:r>
    </w:p>
    <w:p w14:paraId="4A3AA10C" w14:textId="32BB4FE9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4-دسترسی به حافظه سریع تری دارد</w:t>
      </w:r>
    </w:p>
    <w:p w14:paraId="7129B4DF" w14:textId="0828AFF4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ج)1-حالت بک اپ: برای عملیات هایی که سرعت پردازشی </w:t>
      </w:r>
      <w:r w:rsidR="001F2F08">
        <w:rPr>
          <w:rFonts w:ascii="Garamond" w:hAnsi="Garamond" w:cs="B Nazanin" w:hint="cs"/>
          <w:sz w:val="28"/>
          <w:szCs w:val="28"/>
          <w:rtl/>
          <w:lang w:bidi="fa-IR"/>
        </w:rPr>
        <w:t>کمتر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Garamond" w:hAnsi="Garamond" w:cs="B Nazanin"/>
          <w:sz w:val="28"/>
          <w:szCs w:val="28"/>
          <w:lang w:bidi="fa-IR"/>
        </w:rPr>
        <w:t xml:space="preserve">0.5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 w:rsidR="001F2F08">
        <w:rPr>
          <w:rFonts w:ascii="Garamond" w:hAnsi="Garamond" w:cs="B Nazanin" w:hint="cs"/>
          <w:sz w:val="28"/>
          <w:szCs w:val="28"/>
          <w:rtl/>
          <w:lang w:bidi="fa-IR"/>
        </w:rPr>
        <w:t xml:space="preserve">میلی ثانیه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نیاز ندارند.</w:t>
      </w:r>
    </w:p>
    <w:p w14:paraId="47A844DA" w14:textId="4289D136" w:rsidR="006C1AFD" w:rsidRDefault="006C1AFD" w:rsidP="006C1AF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2-حالت </w:t>
      </w:r>
      <w:r w:rsidR="001F2F08">
        <w:rPr>
          <w:rFonts w:ascii="Garamond" w:hAnsi="Garamond" w:cs="B Nazanin" w:hint="cs"/>
          <w:sz w:val="28"/>
          <w:szCs w:val="28"/>
          <w:rtl/>
          <w:lang w:bidi="fa-IR"/>
        </w:rPr>
        <w:t>انتظار: برای استارتاپ هایی با زمان های کمتر از 10 میکروثانیه</w:t>
      </w:r>
    </w:p>
    <w:p w14:paraId="210FBF84" w14:textId="20B37CD1" w:rsidR="00C83C45" w:rsidRDefault="001F2F08" w:rsidP="001F2F0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3-حالت خواب: برای صرفه جویی انرژی زمانی که پردازنده کاری ندارد و </w:t>
      </w:r>
      <w:r>
        <w:rPr>
          <w:rFonts w:ascii="Garamond" w:hAnsi="Garamond" w:cs="B Nazanin"/>
          <w:sz w:val="28"/>
          <w:szCs w:val="28"/>
          <w:lang w:bidi="fa-IR"/>
        </w:rPr>
        <w:t xml:space="preserve">clock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پردازنده خاموش میشود تا دوباره کاری به </w:t>
      </w:r>
      <w:r>
        <w:rPr>
          <w:rFonts w:ascii="Garamond" w:hAnsi="Garamond" w:cs="B Nazanin"/>
          <w:sz w:val="28"/>
          <w:szCs w:val="28"/>
          <w:lang w:bidi="fa-IR"/>
        </w:rPr>
        <w:t xml:space="preserve">cpu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داده شود.</w:t>
      </w:r>
    </w:p>
    <w:p w14:paraId="252597A5" w14:textId="4224CD0C" w:rsidR="001F2F08" w:rsidRPr="001F2F08" w:rsidRDefault="001F2F08" w:rsidP="001F2F08">
      <w:pPr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</w:p>
    <w:p w14:paraId="1E0C7291" w14:textId="5E93DD52" w:rsidR="001F2F08" w:rsidRDefault="001F2F08" w:rsidP="001F2F0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</w:p>
    <w:p w14:paraId="699E78EA" w14:textId="7F9198F2" w:rsidR="001F2F08" w:rsidRDefault="001F2F08" w:rsidP="001F2F0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</w:p>
    <w:p w14:paraId="0FA58A5B" w14:textId="77777777" w:rsidR="001F2F08" w:rsidRPr="00712339" w:rsidRDefault="001F2F08" w:rsidP="001F2F0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lang w:bidi="fa-IR"/>
        </w:rPr>
      </w:pPr>
    </w:p>
    <w:p w14:paraId="32BBCB88" w14:textId="0EEE58CD" w:rsidR="001D10D3" w:rsidRDefault="00DB1490" w:rsidP="00CE5B94">
      <w:pPr>
        <w:pStyle w:val="ListParagraph"/>
        <w:numPr>
          <w:ilvl w:val="0"/>
          <w:numId w:val="26"/>
        </w:numPr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به سوالات زیر در مورد اجزای ریزپردازنده 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(</w:t>
      </w:r>
      <w:r w:rsidRPr="00DE0952">
        <w:rPr>
          <w:rFonts w:ascii="Garamond" w:hAnsi="Garamond" w:cs="B Nazanin"/>
          <w:sz w:val="28"/>
          <w:szCs w:val="28"/>
          <w:lang w:bidi="fa-IR"/>
        </w:rPr>
        <w:t>SAM3X8E</w:t>
      </w:r>
      <w:r w:rsidRPr="00DE0952">
        <w:rPr>
          <w:rFonts w:ascii="Garamond" w:hAnsi="Garamond" w:cs="B Nazanin"/>
          <w:sz w:val="28"/>
          <w:szCs w:val="28"/>
          <w:rtl/>
          <w:lang w:bidi="fa-IR"/>
        </w:rPr>
        <w:t>)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پاسخ دهید:</w:t>
      </w:r>
    </w:p>
    <w:p w14:paraId="68D166DE" w14:textId="006A36CD" w:rsidR="00DB1490" w:rsidRDefault="00DB1490" w:rsidP="00CE5B94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الف) سه مدل مختلف تایمر در این ریزپردازنده را نام ببرید و موارد استفاده از هر کدام را شرح دهید.</w:t>
      </w:r>
    </w:p>
    <w:p w14:paraId="05C4FF63" w14:textId="7E097802" w:rsidR="00DB1490" w:rsidRDefault="00DB1490" w:rsidP="00CE5B94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ب) شکل زیر نشان دهنده کدام </w:t>
      </w:r>
      <w:r>
        <w:rPr>
          <w:rFonts w:ascii="Garamond" w:hAnsi="Garamond" w:cs="B Nazanin"/>
          <w:sz w:val="28"/>
          <w:szCs w:val="28"/>
          <w:lang w:bidi="fa-IR"/>
        </w:rPr>
        <w:t>GPIO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میکرو ماست و نمودار آن را توضیح دهید.</w:t>
      </w:r>
      <w:r w:rsidR="00CE5B94">
        <w:rPr>
          <w:rFonts w:ascii="Garamond" w:hAnsi="Garamond" w:cs="B Nazanin"/>
          <w:sz w:val="28"/>
          <w:szCs w:val="28"/>
          <w:rtl/>
          <w:lang w:bidi="fa-IR"/>
        </w:rPr>
        <w:br/>
      </w:r>
    </w:p>
    <w:p w14:paraId="00864108" w14:textId="3E8B2CF9" w:rsidR="00DB1490" w:rsidRDefault="00CE5B94" w:rsidP="00CE5B94">
      <w:pPr>
        <w:pStyle w:val="ListParagraph"/>
        <w:tabs>
          <w:tab w:val="left" w:pos="8230"/>
        </w:tabs>
        <w:bidi/>
        <w:ind w:left="450"/>
        <w:jc w:val="right"/>
        <w:rPr>
          <w:rFonts w:ascii="Garamond" w:hAnsi="Garamond" w:cs="B Nazanin"/>
          <w:sz w:val="28"/>
          <w:szCs w:val="28"/>
          <w:rtl/>
          <w:lang w:bidi="fa-IR"/>
        </w:rPr>
      </w:pPr>
      <w:r w:rsidRPr="00CE5B94">
        <w:rPr>
          <w:rFonts w:ascii="Garamond" w:hAnsi="Garamond" w:cs="B Nazanin"/>
          <w:noProof/>
          <w:sz w:val="28"/>
          <w:szCs w:val="28"/>
          <w:lang w:bidi="fa-IR"/>
        </w:rPr>
        <w:drawing>
          <wp:inline distT="0" distB="0" distL="0" distR="0" wp14:anchorId="2BB34E2D" wp14:editId="18CAF1B6">
            <wp:extent cx="2743200" cy="1655399"/>
            <wp:effectExtent l="0" t="0" r="0" b="2540"/>
            <wp:docPr id="1028" name="Picture 4" descr="C:\Users\hamed\Dropbox\New\1398-2\Micro\Slides\schmitt_symbol_xfer_cur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Users\hamed\Dropbox\New\1398-2\Micro\Slides\schmitt_symbol_xfer_cur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32"/>
                    <a:stretch/>
                  </pic:blipFill>
                  <pic:spPr bwMode="auto">
                    <a:xfrm>
                      <a:off x="0" y="0"/>
                      <a:ext cx="2743200" cy="165539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C491B81" w14:textId="1BB115E8" w:rsidR="00877FD3" w:rsidRDefault="00877FD3" w:rsidP="00877FD3">
      <w:pPr>
        <w:pStyle w:val="ListParagraph"/>
        <w:tabs>
          <w:tab w:val="left" w:pos="8230"/>
        </w:tabs>
        <w:bidi/>
        <w:ind w:left="450"/>
        <w:jc w:val="right"/>
        <w:rPr>
          <w:rFonts w:ascii="Garamond" w:hAnsi="Garamond" w:cs="B Nazanin"/>
          <w:sz w:val="28"/>
          <w:szCs w:val="28"/>
          <w:rtl/>
          <w:lang w:bidi="fa-IR"/>
        </w:rPr>
      </w:pPr>
    </w:p>
    <w:p w14:paraId="73A22A70" w14:textId="708FF851" w:rsidR="00877FD3" w:rsidRDefault="00877FD3" w:rsidP="00877FD3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lastRenderedPageBreak/>
        <w:t>الف)</w:t>
      </w:r>
      <w:r w:rsidR="003C5D68">
        <w:rPr>
          <w:rFonts w:ascii="Garamond" w:hAnsi="Garamond" w:cs="B Nazanin" w:hint="cs"/>
          <w:sz w:val="28"/>
          <w:szCs w:val="28"/>
          <w:rtl/>
          <w:lang w:bidi="fa-IR"/>
        </w:rPr>
        <w:t>1-</w:t>
      </w:r>
      <w:r w:rsidR="003C5D68">
        <w:rPr>
          <w:rFonts w:ascii="Garamond" w:hAnsi="Garamond" w:cs="B Nazanin"/>
          <w:sz w:val="28"/>
          <w:szCs w:val="28"/>
          <w:lang w:bidi="fa-IR"/>
        </w:rPr>
        <w:t>RTT</w:t>
      </w:r>
      <w:r w:rsidR="003C5D68">
        <w:rPr>
          <w:rFonts w:ascii="Garamond" w:hAnsi="Garamond" w:cs="B Nazanin" w:hint="cs"/>
          <w:sz w:val="28"/>
          <w:szCs w:val="28"/>
          <w:rtl/>
          <w:lang w:bidi="fa-IR"/>
        </w:rPr>
        <w:t>: برای شمارش ثانیه های گذشته- برای ایجاد ساعت دیجیتال استفاده میشود-برای الارم دادن دوره ای نیز استفاده میشود</w:t>
      </w:r>
    </w:p>
    <w:p w14:paraId="5E363FAC" w14:textId="07C7632A" w:rsidR="003C5D68" w:rsidRDefault="003C5D68" w:rsidP="003C5D6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2-</w:t>
      </w:r>
      <w:r>
        <w:rPr>
          <w:rFonts w:ascii="Garamond" w:hAnsi="Garamond" w:cs="B Nazanin"/>
          <w:sz w:val="28"/>
          <w:szCs w:val="28"/>
          <w:lang w:bidi="fa-IR"/>
        </w:rPr>
        <w:t>RTC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:ایجاد ساعت دارای الارم و تقویم 200 ساله</w:t>
      </w:r>
    </w:p>
    <w:p w14:paraId="0734089F" w14:textId="39C9B377" w:rsidR="003C5D68" w:rsidRDefault="003C5D68" w:rsidP="003C5D6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3-</w:t>
      </w:r>
      <w:r>
        <w:rPr>
          <w:rFonts w:ascii="Garamond" w:hAnsi="Garamond" w:cs="B Nazanin"/>
          <w:sz w:val="28"/>
          <w:szCs w:val="28"/>
          <w:lang w:bidi="fa-IR"/>
        </w:rPr>
        <w:t xml:space="preserve">WDT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:برای مراقبت از سیستم و خروج از قفل شدگی و خطای سیستم با ایجاد وقفه</w:t>
      </w:r>
    </w:p>
    <w:p w14:paraId="09F69C39" w14:textId="3FD0F0AA" w:rsidR="003C5D68" w:rsidRDefault="003C5D68" w:rsidP="003C5D68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ب)</w:t>
      </w:r>
      <w:r w:rsidR="0067783B">
        <w:rPr>
          <w:rFonts w:ascii="Garamond" w:hAnsi="Garamond" w:cs="B Nazanin"/>
          <w:sz w:val="28"/>
          <w:szCs w:val="28"/>
          <w:lang w:bidi="fa-IR"/>
        </w:rPr>
        <w:t xml:space="preserve">Schmitt triggers </w:t>
      </w:r>
      <w:r w:rsidR="0067783B">
        <w:rPr>
          <w:rFonts w:ascii="Garamond" w:hAnsi="Garamond" w:cs="B Nazanin" w:hint="cs"/>
          <w:sz w:val="28"/>
          <w:szCs w:val="28"/>
          <w:rtl/>
          <w:lang w:bidi="fa-IR"/>
        </w:rPr>
        <w:t>-</w:t>
      </w:r>
      <w:r w:rsidR="00CF3536">
        <w:rPr>
          <w:rFonts w:ascii="Garamond" w:hAnsi="Garamond" w:cs="B Nazanin" w:hint="cs"/>
          <w:sz w:val="28"/>
          <w:szCs w:val="28"/>
          <w:rtl/>
          <w:lang w:bidi="fa-IR"/>
        </w:rPr>
        <w:t xml:space="preserve">به اصطلاح داخل یه لوپ قرار دارد و هنگامی ولتاژ بالا میرود تا به ماکسیموم برسد و تمامی ولتاژ هایی که قبل ولتاژ استانه است را 0 تعبیر میکند وقتی از ولتاژ استانه مقداری بالاتر رفت 1 تعبیر میشود .سپس وقتی دوباره از ولتاژ استانه پایین تر رفت(مقداری) 0 تعبیر میشود . </w:t>
      </w:r>
    </w:p>
    <w:p w14:paraId="3E7F75A7" w14:textId="4E4E1199" w:rsidR="00157FA7" w:rsidRDefault="00157FA7">
      <w:pPr>
        <w:rPr>
          <w:rFonts w:ascii="Garamond" w:hAnsi="Garamond" w:cs="B Nazanin"/>
          <w:sz w:val="28"/>
          <w:szCs w:val="28"/>
          <w:rtl/>
          <w:lang w:bidi="fa-IR"/>
        </w:rPr>
      </w:pPr>
    </w:p>
    <w:p w14:paraId="0C843E47" w14:textId="08DADC18" w:rsidR="007E1578" w:rsidRDefault="007E1578" w:rsidP="007E1578">
      <w:pPr>
        <w:pStyle w:val="ListParagraph"/>
        <w:numPr>
          <w:ilvl w:val="0"/>
          <w:numId w:val="26"/>
        </w:numPr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به پرسش های زیر در مورد وقفه های تودرتو پاسخ دهید:</w:t>
      </w:r>
      <w:r>
        <w:rPr>
          <w:rFonts w:ascii="Garamond" w:hAnsi="Garamond" w:cs="B Nazanin"/>
          <w:sz w:val="28"/>
          <w:szCs w:val="28"/>
          <w:rtl/>
          <w:lang w:bidi="fa-IR"/>
        </w:rPr>
        <w:br/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الف) </w:t>
      </w:r>
      <w:r w:rsidRPr="007E1578">
        <w:rPr>
          <w:rFonts w:ascii="Garamond" w:hAnsi="Garamond" w:cs="B Nazanin"/>
          <w:sz w:val="28"/>
          <w:szCs w:val="28"/>
          <w:lang w:bidi="fa-IR"/>
        </w:rPr>
        <w:t>NVIC</w:t>
      </w:r>
      <w:r w:rsidRPr="007E1578">
        <w:rPr>
          <w:rFonts w:ascii="Garamond" w:hAnsi="Garamond" w:cs="B Nazanin" w:hint="cs"/>
          <w:sz w:val="28"/>
          <w:szCs w:val="28"/>
          <w:rtl/>
          <w:lang w:bidi="fa-IR"/>
        </w:rPr>
        <w:t xml:space="preserve"> چگونه وقفه‌های تو‌درتو را مدیریت می‌کند (از دیدگاه رجیسترهای </w:t>
      </w:r>
      <w:r w:rsidRPr="007E1578">
        <w:rPr>
          <w:rFonts w:ascii="Garamond" w:hAnsi="Garamond" w:cs="B Nazanin"/>
          <w:sz w:val="28"/>
          <w:szCs w:val="28"/>
          <w:lang w:bidi="fa-IR"/>
        </w:rPr>
        <w:t>NVIC</w:t>
      </w:r>
      <w:r w:rsidRPr="007E1578">
        <w:rPr>
          <w:rFonts w:ascii="Garamond" w:hAnsi="Garamond" w:cs="B Nazanin" w:hint="cs"/>
          <w:sz w:val="28"/>
          <w:szCs w:val="28"/>
          <w:rtl/>
          <w:lang w:bidi="fa-IR"/>
        </w:rPr>
        <w:t xml:space="preserve"> شرح دهید)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؟</w:t>
      </w:r>
      <w:r>
        <w:rPr>
          <w:rFonts w:ascii="Garamond" w:hAnsi="Garamond" w:cs="B Nazanin"/>
          <w:sz w:val="28"/>
          <w:szCs w:val="28"/>
          <w:rtl/>
          <w:lang w:bidi="fa-IR"/>
        </w:rPr>
        <w:br/>
      </w:r>
      <w:r>
        <w:rPr>
          <w:rFonts w:ascii="Garamond" w:hAnsi="Garamond" w:cs="B Nazanin" w:hint="cs"/>
          <w:sz w:val="28"/>
          <w:szCs w:val="28"/>
          <w:rtl/>
          <w:lang w:bidi="fa-IR"/>
        </w:rPr>
        <w:t>ب) چهارتا از دستوراتی که تعداد کلاک بالایی برای اجرا نیاز دارند را نام ببرید و اگر درحین پردازش این دستورات وقفه ای رخ دهد چگونه با آنها برخورد خواهد شد؟</w:t>
      </w:r>
    </w:p>
    <w:p w14:paraId="4F3A3E30" w14:textId="08709D7E" w:rsidR="00276B03" w:rsidRDefault="00276B03" w:rsidP="00276B03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sz w:val="28"/>
          <w:szCs w:val="28"/>
          <w:lang w:bidi="fa-IR"/>
        </w:rPr>
      </w:pPr>
    </w:p>
    <w:p w14:paraId="6356AD62" w14:textId="44BA1A7E" w:rsidR="00276B03" w:rsidRDefault="00276B03" w:rsidP="00276B03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الف)</w:t>
      </w:r>
      <w:r w:rsidR="005B3BDB">
        <w:rPr>
          <w:rFonts w:ascii="Garamond" w:hAnsi="Garamond" w:cs="B Nazanin" w:hint="cs"/>
          <w:sz w:val="28"/>
          <w:szCs w:val="28"/>
          <w:rtl/>
          <w:lang w:bidi="fa-IR"/>
        </w:rPr>
        <w:t>با استفاده از چند قابلیت</w:t>
      </w:r>
    </w:p>
    <w:p w14:paraId="32971E07" w14:textId="6A3FA98D" w:rsidR="005B3BDB" w:rsidRDefault="005B3BDB" w:rsidP="005B3BDB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1)</w:t>
      </w:r>
      <w:r>
        <w:rPr>
          <w:rFonts w:ascii="Garamond" w:hAnsi="Garamond" w:cs="B Nazanin"/>
          <w:sz w:val="28"/>
          <w:szCs w:val="28"/>
          <w:lang w:bidi="fa-IR"/>
        </w:rPr>
        <w:t xml:space="preserve">tail-chaining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 این قابلیت به این گونه است که ثبات  را در پشته نگه میدارد تا وقفه بعدی را داخل آن بریزد.</w:t>
      </w:r>
    </w:p>
    <w:p w14:paraId="27586A7B" w14:textId="7B5A2509" w:rsidR="005B3BDB" w:rsidRDefault="005B3BDB" w:rsidP="005B3BDB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2)</w:t>
      </w:r>
      <w:r>
        <w:rPr>
          <w:rFonts w:ascii="Garamond" w:hAnsi="Garamond" w:cs="B Nazanin"/>
          <w:sz w:val="28"/>
          <w:szCs w:val="28"/>
          <w:lang w:bidi="fa-IR"/>
        </w:rPr>
        <w:t xml:space="preserve">late-arriving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 به این گونه عمل میکند اگر وقفه با اولویت بالاتر امد .اول برای دومی مدیریت را انجام میدهد.سپس دوباره به سراغ وقفه اول با اولویت کمتر میرود</w:t>
      </w:r>
    </w:p>
    <w:p w14:paraId="6E6E41B5" w14:textId="0B5102C6" w:rsidR="005B3BDB" w:rsidRDefault="005B3BDB" w:rsidP="005B3BDB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3)میتواند اولویت های وقفه هارا جا به جا کند.</w:t>
      </w:r>
    </w:p>
    <w:p w14:paraId="3DE42FE2" w14:textId="284FD58A" w:rsidR="005B3BDB" w:rsidRDefault="005B3BDB" w:rsidP="005B3BDB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4)240 وقفه قابل تعریف دارد</w:t>
      </w:r>
    </w:p>
    <w:p w14:paraId="19BFD0C6" w14:textId="3ECE29C9" w:rsidR="005B3BDB" w:rsidRDefault="00BA3504" w:rsidP="005B3BDB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با تابع های موجود میتوانیم وقفه هارا تعریف ،تغییر اولویت و .. را انجام دهیم</w:t>
      </w:r>
    </w:p>
    <w:p w14:paraId="15C19951" w14:textId="4018A5DD" w:rsidR="00157FA7" w:rsidRDefault="0067783B" w:rsidP="00746B5B">
      <w:pPr>
        <w:pStyle w:val="ListParagraph"/>
        <w:tabs>
          <w:tab w:val="left" w:pos="8230"/>
        </w:tabs>
        <w:bidi/>
        <w:rPr>
          <w:rFonts w:ascii="Garamond" w:hAnsi="Garamond" w:cs="B Nazanin" w:hint="cs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ب)</w:t>
      </w:r>
      <w:r w:rsidR="00746B5B">
        <w:rPr>
          <w:rFonts w:ascii="Garamond" w:hAnsi="Garamond" w:cs="B Nazanin"/>
          <w:sz w:val="28"/>
          <w:szCs w:val="28"/>
          <w:lang w:bidi="fa-IR"/>
        </w:rPr>
        <w:t>pop-push-stm-ldm</w:t>
      </w:r>
      <w:r w:rsidR="00746B5B">
        <w:rPr>
          <w:rFonts w:ascii="Garamond" w:hAnsi="Garamond" w:cs="B Nazanin" w:hint="cs"/>
          <w:sz w:val="28"/>
          <w:szCs w:val="28"/>
          <w:rtl/>
          <w:lang w:bidi="fa-IR"/>
        </w:rPr>
        <w:t>- این دستور ها را متوقف میکند به سراغ وقفه میرود .</w:t>
      </w:r>
      <w:r w:rsidR="00746B5B">
        <w:rPr>
          <w:rFonts w:ascii="Garamond" w:hAnsi="Garamond" w:cs="B Nazanin"/>
          <w:sz w:val="28"/>
          <w:szCs w:val="28"/>
          <w:lang w:bidi="fa-IR"/>
        </w:rPr>
        <w:t xml:space="preserve">ISR </w:t>
      </w:r>
      <w:r w:rsidR="00746B5B">
        <w:rPr>
          <w:rFonts w:ascii="Garamond" w:hAnsi="Garamond" w:cs="B Nazanin" w:hint="cs"/>
          <w:sz w:val="28"/>
          <w:szCs w:val="28"/>
          <w:rtl/>
          <w:lang w:bidi="fa-IR"/>
        </w:rPr>
        <w:t xml:space="preserve"> را انجام میدهد از وقفه به دستور متوقف شده برمیگردد و کار را ادامه میدهد.</w:t>
      </w:r>
    </w:p>
    <w:p w14:paraId="296E44E4" w14:textId="2405E6DC" w:rsidR="0022058C" w:rsidRDefault="0022058C" w:rsidP="0022058C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</w:p>
    <w:p w14:paraId="11765C51" w14:textId="04C05377" w:rsidR="00D24111" w:rsidRDefault="00D24111" w:rsidP="00D24111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</w:p>
    <w:p w14:paraId="614EAD02" w14:textId="77777777" w:rsidR="00D24111" w:rsidRDefault="00D24111" w:rsidP="00D24111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</w:p>
    <w:p w14:paraId="1CC081AA" w14:textId="77777777" w:rsidR="0022058C" w:rsidRPr="00157FA7" w:rsidRDefault="0022058C" w:rsidP="0022058C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lang w:bidi="fa-IR"/>
        </w:rPr>
      </w:pPr>
    </w:p>
    <w:p w14:paraId="39B8D6CE" w14:textId="443BC3BD" w:rsidR="006C2019" w:rsidRDefault="007E1578" w:rsidP="00805A33">
      <w:pPr>
        <w:pStyle w:val="ListParagraph"/>
        <w:numPr>
          <w:ilvl w:val="0"/>
          <w:numId w:val="26"/>
        </w:numPr>
        <w:tabs>
          <w:tab w:val="left" w:pos="8230"/>
        </w:tabs>
        <w:bidi/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lastRenderedPageBreak/>
        <w:t xml:space="preserve">به سوالات زیر در مورد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>NVIC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پاسخ دهید:</w:t>
      </w:r>
    </w:p>
    <w:p w14:paraId="4DCA6A4F" w14:textId="6C998F8F" w:rsidR="00456479" w:rsidRDefault="007E1578" w:rsidP="00194A12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الف) 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دلیل وجود دو حالت مختلف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Active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و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A&amp;P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برای وقفه‌ها در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NVIC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را شرح دهید.</w:t>
      </w:r>
      <w:r w:rsidR="009F7A75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9F7A75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ب) فرق بین دو ویژگی </w:t>
      </w:r>
      <w:r w:rsidR="009F7A75">
        <w:rPr>
          <w:rFonts w:ascii="Garamond" w:hAnsi="Garamond" w:cs="B Nazanin"/>
          <w:color w:val="000000" w:themeColor="text1"/>
          <w:sz w:val="28"/>
          <w:szCs w:val="28"/>
          <w:lang w:bidi="fa-IR"/>
        </w:rPr>
        <w:t>Tail-chaining</w:t>
      </w:r>
      <w:r w:rsidR="009F7A75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و  </w:t>
      </w:r>
      <w:r w:rsidR="009F7A75">
        <w:rPr>
          <w:rFonts w:ascii="Garamond" w:hAnsi="Garamond" w:cs="B Nazanin"/>
          <w:color w:val="000000" w:themeColor="text1"/>
          <w:sz w:val="28"/>
          <w:szCs w:val="28"/>
          <w:lang w:bidi="fa-IR"/>
        </w:rPr>
        <w:t>Late-arriving</w:t>
      </w:r>
      <w:r w:rsidR="009F7A75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را توضیح دهید.</w:t>
      </w:r>
      <w:r w:rsidR="00805A33" w:rsidRPr="00194A12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9F7A75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ج</w:t>
      </w:r>
      <w:r w:rsidR="00805A33" w:rsidRPr="00194A12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) دلایل وجود قابلیت </w:t>
      </w:r>
      <w:r w:rsidR="00805A33" w:rsidRPr="00194A12">
        <w:rPr>
          <w:rFonts w:ascii="Garamond" w:hAnsi="Garamond" w:cs="B Nazanin"/>
          <w:color w:val="000000" w:themeColor="text1"/>
          <w:sz w:val="28"/>
          <w:szCs w:val="28"/>
          <w:lang w:bidi="fa-IR"/>
        </w:rPr>
        <w:t>Masking</w:t>
      </w:r>
      <w:r w:rsidR="00805A33" w:rsidRPr="00194A12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را نام ببرید و </w:t>
      </w:r>
      <w:r w:rsidR="00194A12" w:rsidRPr="00194A12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انواع حالاتی که می‌توانیم با استفاده از رجیسترهای </w:t>
      </w:r>
      <w:r w:rsidR="00194A12" w:rsidRPr="00194A12">
        <w:rPr>
          <w:rFonts w:ascii="Garamond" w:hAnsi="Garamond" w:cs="B Nazanin"/>
          <w:color w:val="000000" w:themeColor="text1"/>
          <w:sz w:val="28"/>
          <w:szCs w:val="28"/>
          <w:lang w:bidi="fa-IR"/>
        </w:rPr>
        <w:t>CPU</w:t>
      </w:r>
      <w:r w:rsidR="00194A12" w:rsidRPr="00194A12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جمعی از وقفه‌ها را باهم </w:t>
      </w:r>
      <w:r w:rsidR="00194A12" w:rsidRPr="00194A12">
        <w:rPr>
          <w:rFonts w:ascii="Garamond" w:hAnsi="Garamond" w:cs="B Nazanin"/>
          <w:color w:val="000000" w:themeColor="text1"/>
          <w:sz w:val="28"/>
          <w:szCs w:val="28"/>
          <w:lang w:bidi="fa-IR"/>
        </w:rPr>
        <w:t>Mask</w:t>
      </w:r>
      <w:r w:rsidR="00194A12" w:rsidRPr="00194A12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کنیم را شرح دهید. </w:t>
      </w:r>
    </w:p>
    <w:p w14:paraId="5A254581" w14:textId="203B195F" w:rsidR="003E389D" w:rsidRDefault="003E389D" w:rsidP="003E389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16491759" w14:textId="77777777" w:rsidR="0022058C" w:rsidRDefault="0022058C" w:rsidP="0022058C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</w:p>
    <w:p w14:paraId="033CA9EE" w14:textId="0CB82811" w:rsidR="003E389D" w:rsidRDefault="003E389D" w:rsidP="003E389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الف)حالت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>active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: به معنی این است که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در حال اجرا است</w:t>
      </w:r>
    </w:p>
    <w:p w14:paraId="0FE5C1F6" w14:textId="06FB0C9F" w:rsidR="003E389D" w:rsidRDefault="003E389D" w:rsidP="003E389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حالت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>A&amp;P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: حالت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 active &amp; pending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که به معنی این است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service routine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این دستگاه فعال است اما یک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دیگر نیز دارد که باعث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pending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این وقفه میشود.</w:t>
      </w:r>
    </w:p>
    <w:p w14:paraId="2BD4C81A" w14:textId="3F1FE530" w:rsidR="003E389D" w:rsidRDefault="003E389D" w:rsidP="003E389D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ب)</w:t>
      </w:r>
      <w:r w:rsidRPr="003E389D">
        <w:rPr>
          <w:rFonts w:ascii="Garamond" w:hAnsi="Garamond" w:cs="B Nazanin" w:hint="cs"/>
          <w:sz w:val="28"/>
          <w:szCs w:val="28"/>
          <w:rtl/>
          <w:lang w:bidi="fa-IR"/>
        </w:rPr>
        <w:t xml:space="preserve">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1)</w:t>
      </w:r>
      <w:r>
        <w:rPr>
          <w:rFonts w:ascii="Garamond" w:hAnsi="Garamond" w:cs="B Nazanin"/>
          <w:sz w:val="28"/>
          <w:szCs w:val="28"/>
          <w:lang w:bidi="fa-IR"/>
        </w:rPr>
        <w:t xml:space="preserve">tail-chaining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 این قابلیت به این گونه است که ثبات  را در پشته نگه میدارد تا وقفه بعدی را داخل آن بریزد.</w:t>
      </w:r>
    </w:p>
    <w:p w14:paraId="1D0D663D" w14:textId="45A83948" w:rsidR="003E389D" w:rsidRDefault="003E389D" w:rsidP="003E389D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>2)</w:t>
      </w:r>
      <w:r>
        <w:rPr>
          <w:rFonts w:ascii="Garamond" w:hAnsi="Garamond" w:cs="B Nazanin"/>
          <w:sz w:val="28"/>
          <w:szCs w:val="28"/>
          <w:lang w:bidi="fa-IR"/>
        </w:rPr>
        <w:t xml:space="preserve">late-arriving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>: به این گونه عمل میکند اگر وقفه با اولویت بالاتر امد .اول برای دومی مدیریت را انجام میدهد.سپس دوباره به سراغ وقفه اول با اولویت کمتر میرود</w:t>
      </w:r>
    </w:p>
    <w:p w14:paraId="61AA46A3" w14:textId="6A5243E2" w:rsidR="003E389D" w:rsidRDefault="003E389D" w:rsidP="003E389D">
      <w:pPr>
        <w:pStyle w:val="ListParagraph"/>
        <w:tabs>
          <w:tab w:val="left" w:pos="8230"/>
        </w:tabs>
        <w:bidi/>
        <w:rPr>
          <w:rFonts w:ascii="Garamond" w:hAnsi="Garamond" w:cs="B Nazanin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ج)قابلیت </w:t>
      </w:r>
      <w:r>
        <w:rPr>
          <w:rFonts w:ascii="Garamond" w:hAnsi="Garamond" w:cs="B Nazanin"/>
          <w:sz w:val="28"/>
          <w:szCs w:val="28"/>
          <w:lang w:bidi="fa-IR"/>
        </w:rPr>
        <w:t xml:space="preserve">masking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برای مواقعی است که میخواهیم اولویت های وقفه هارا تغییر دهیم و به فرض وقفه ها با اولویت های 0 به بالا یا </w:t>
      </w:r>
      <w:r>
        <w:rPr>
          <w:rFonts w:ascii="Garamond" w:hAnsi="Garamond" w:cs="B Nazanin"/>
          <w:sz w:val="28"/>
          <w:szCs w:val="28"/>
          <w:lang w:bidi="fa-IR"/>
        </w:rPr>
        <w:t xml:space="preserve">-1 </w:t>
      </w:r>
      <w:r>
        <w:rPr>
          <w:rFonts w:ascii="Garamond" w:hAnsi="Garamond" w:cs="B Nazanin" w:hint="cs"/>
          <w:sz w:val="28"/>
          <w:szCs w:val="28"/>
          <w:rtl/>
          <w:lang w:bidi="fa-IR"/>
        </w:rPr>
        <w:t xml:space="preserve"> به بالا را در مواقعی که کار مهمی انجام میدهیم را نادیده میگیریم.</w:t>
      </w:r>
    </w:p>
    <w:p w14:paraId="681FE196" w14:textId="334E071B" w:rsidR="003E389D" w:rsidRDefault="0022058C" w:rsidP="003E389D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primask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: تمامی وقفه ها به پایین تا اولویت 0 را نادیده میگیریم</w:t>
      </w:r>
    </w:p>
    <w:p w14:paraId="537354A0" w14:textId="0DE42086" w:rsidR="0022058C" w:rsidRDefault="0022058C" w:rsidP="0022058C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>baseperi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:تا یک اولویت دلخواه به پایین را نادیده میگیریم</w:t>
      </w:r>
    </w:p>
    <w:p w14:paraId="50383091" w14:textId="720FBE37" w:rsidR="006C2019" w:rsidRDefault="0022058C" w:rsidP="0022058C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>faultmask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:تمامی وقفه ها به پایین تا اولویت </w:t>
      </w:r>
      <w:r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-1 </w:t>
      </w: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نادیده میگیریم.</w:t>
      </w:r>
    </w:p>
    <w:p w14:paraId="610149BA" w14:textId="09764741" w:rsidR="0022058C" w:rsidRDefault="0022058C" w:rsidP="0022058C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1998448F" w14:textId="77777777" w:rsidR="0022058C" w:rsidRPr="0022058C" w:rsidRDefault="0022058C" w:rsidP="0022058C">
      <w:pPr>
        <w:pStyle w:val="ListParagraph"/>
        <w:tabs>
          <w:tab w:val="left" w:pos="8230"/>
        </w:tabs>
        <w:bidi/>
        <w:ind w:left="45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1F8FF783" w14:textId="62DD2223" w:rsidR="006312FB" w:rsidRDefault="006312FB">
      <w:pPr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</w:p>
    <w:p w14:paraId="46474CE7" w14:textId="53DABA08" w:rsidR="00FB559E" w:rsidRDefault="00F10A18" w:rsidP="009F7A75">
      <w:pPr>
        <w:pStyle w:val="ListParagraph"/>
        <w:numPr>
          <w:ilvl w:val="0"/>
          <w:numId w:val="26"/>
        </w:numPr>
        <w:tabs>
          <w:tab w:val="left" w:pos="8230"/>
        </w:tabs>
        <w:bidi/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به پرسش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‌های زیر در مورد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NVIC Register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پاسخ دهید:</w:t>
      </w:r>
      <w:r w:rsidR="00456479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الف)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Vector table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چیست و محتوی آن چگونه است؟</w:t>
      </w:r>
      <w:r w:rsidR="00456479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ب) چرا وقفه‌های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NVIC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در سری ریزپردازنده‌های </w:t>
      </w:r>
      <w:r w:rsidR="00456479">
        <w:rPr>
          <w:rFonts w:ascii="Garamond" w:hAnsi="Garamond" w:cs="B Nazanin"/>
          <w:color w:val="000000" w:themeColor="text1"/>
          <w:sz w:val="28"/>
          <w:szCs w:val="28"/>
          <w:lang w:bidi="fa-IR"/>
        </w:rPr>
        <w:t>ARM</w:t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از شماره 1 شروع می‌شوند نه 0؟</w:t>
      </w:r>
      <w:r w:rsidR="00456479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456479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ج) با توجه به اینکه رجیستر </w:t>
      </w:r>
      <w:r w:rsidR="00805A33">
        <w:rPr>
          <w:rFonts w:ascii="Garamond" w:hAnsi="Garamond" w:cs="B Nazanin"/>
          <w:color w:val="000000" w:themeColor="text1"/>
          <w:sz w:val="28"/>
          <w:szCs w:val="28"/>
          <w:lang w:bidi="fa-IR"/>
        </w:rPr>
        <w:t>NVIC-IPR</w:t>
      </w:r>
      <w:r w:rsidR="00805A33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اعداد </w:t>
      </w:r>
      <w:r w:rsidR="00805A33">
        <w:rPr>
          <w:rFonts w:ascii="Garamond" w:hAnsi="Garamond" w:cs="B Nazanin"/>
          <w:color w:val="000000" w:themeColor="text1"/>
          <w:sz w:val="28"/>
          <w:szCs w:val="28"/>
          <w:lang w:bidi="fa-IR"/>
        </w:rPr>
        <w:t>Unsigned</w:t>
      </w:r>
      <w:r w:rsidR="00805A33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را در خود ذخیره می‌کند چگونه وقفه‌هایی با اولویت منفی داریم؟</w:t>
      </w:r>
      <w:r w:rsidR="00456479"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  <w:br/>
      </w:r>
      <w:r w:rsidR="0022058C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lastRenderedPageBreak/>
        <w:t>الف)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ساختمان داده ای است که یک لیست از </w:t>
      </w:r>
      <w:r w:rsidR="001365D8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handlers 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ها را با یک لیست از </w:t>
      </w:r>
      <w:r w:rsidR="001365D8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request 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ها ربط میدهد.هر ردیف دارای شماره </w:t>
      </w:r>
      <w:r w:rsidR="001365D8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و </w:t>
      </w:r>
      <w:r w:rsidR="001365D8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field 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هر ردیف آدرس </w:t>
      </w:r>
      <w:r w:rsidR="001365D8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interrupt service routine </w:t>
      </w:r>
      <w:r w:rsidR="001365D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است</w:t>
      </w:r>
    </w:p>
    <w:p w14:paraId="091FA4F8" w14:textId="6E8E4B39" w:rsidR="001365D8" w:rsidRDefault="001365D8" w:rsidP="001365D8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color w:val="000000" w:themeColor="text1"/>
          <w:sz w:val="28"/>
          <w:szCs w:val="28"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ب)</w:t>
      </w:r>
      <w:r w:rsidR="005F0A78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در خانه 0 آدرس شروع پشته است و میتوان آدرس شروع را در اینجا تغییر داد</w:t>
      </w:r>
    </w:p>
    <w:p w14:paraId="7DCF40C1" w14:textId="15BDE917" w:rsidR="009F7A75" w:rsidRDefault="001365D8" w:rsidP="00D24111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  <w:r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>ج)</w:t>
      </w:r>
      <w:r w:rsidR="009F6811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زیرا وقفه های سخت افزاری هستند و اولویت بندی به </w:t>
      </w:r>
      <w:r w:rsidR="009F6811">
        <w:rPr>
          <w:rFonts w:ascii="Garamond" w:hAnsi="Garamond" w:cs="B Nazanin"/>
          <w:color w:val="000000" w:themeColor="text1"/>
          <w:sz w:val="28"/>
          <w:szCs w:val="28"/>
          <w:lang w:bidi="fa-IR"/>
        </w:rPr>
        <w:t xml:space="preserve">unsigned </w:t>
      </w:r>
      <w:r w:rsidR="009F6811">
        <w:rPr>
          <w:rFonts w:ascii="Garamond" w:hAnsi="Garamond" w:cs="B Nazanin" w:hint="cs"/>
          <w:color w:val="000000" w:themeColor="text1"/>
          <w:sz w:val="28"/>
          <w:szCs w:val="28"/>
          <w:rtl/>
          <w:lang w:bidi="fa-IR"/>
        </w:rPr>
        <w:t xml:space="preserve"> بودن توجهی ندارد</w:t>
      </w:r>
    </w:p>
    <w:p w14:paraId="31A3E6B5" w14:textId="77D66EF0" w:rsidR="00D24111" w:rsidRDefault="00D24111" w:rsidP="00D24111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786AEE70" w14:textId="394A2544" w:rsidR="00D24111" w:rsidRDefault="00D24111" w:rsidP="00D24111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6C846ECD" w14:textId="77777777" w:rsidR="00D24111" w:rsidRPr="009F7A75" w:rsidRDefault="00D24111" w:rsidP="00D24111">
      <w:pPr>
        <w:pStyle w:val="ListParagraph"/>
        <w:tabs>
          <w:tab w:val="left" w:pos="8230"/>
        </w:tabs>
        <w:bidi/>
        <w:ind w:left="360"/>
        <w:rPr>
          <w:rFonts w:ascii="Garamond" w:hAnsi="Garamond" w:cs="B Nazanin"/>
          <w:color w:val="000000" w:themeColor="text1"/>
          <w:sz w:val="28"/>
          <w:szCs w:val="28"/>
          <w:rtl/>
          <w:lang w:bidi="fa-IR"/>
        </w:rPr>
      </w:pPr>
    </w:p>
    <w:p w14:paraId="67CC6326" w14:textId="27049E4B" w:rsidR="006C2019" w:rsidRDefault="006C2019" w:rsidP="00FB559E">
      <w:pPr>
        <w:rPr>
          <w:rFonts w:ascii="Garamond" w:hAnsi="Garamond" w:cs="Calibri"/>
          <w:color w:val="000000"/>
          <w:sz w:val="28"/>
          <w:szCs w:val="28"/>
          <w:rtl/>
          <w:lang w:bidi="fa-IR"/>
        </w:rPr>
      </w:pPr>
    </w:p>
    <w:p w14:paraId="773975E4" w14:textId="77777777" w:rsidR="006C2019" w:rsidRDefault="006C2019" w:rsidP="00FB559E">
      <w:pPr>
        <w:rPr>
          <w:rFonts w:ascii="Garamond" w:hAnsi="Garamond" w:cs="Calibri"/>
          <w:color w:val="000000"/>
          <w:sz w:val="28"/>
          <w:szCs w:val="28"/>
          <w:rtl/>
          <w:lang w:bidi="fa-IR"/>
        </w:rPr>
      </w:pPr>
    </w:p>
    <w:p w14:paraId="1D60C213" w14:textId="6B203F5D" w:rsidR="00B16CFA" w:rsidRDefault="00157FA7" w:rsidP="00433D81">
      <w:pPr>
        <w:tabs>
          <w:tab w:val="left" w:pos="8230"/>
        </w:tabs>
        <w:bidi/>
        <w:ind w:left="900"/>
        <w:rPr>
          <w:rFonts w:ascii="Garamond" w:hAnsi="Garamond" w:cs="Calibri"/>
          <w:color w:val="000000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23C6E9" wp14:editId="55317D7B">
                <wp:simplePos x="0" y="0"/>
                <wp:positionH relativeFrom="column">
                  <wp:posOffset>-38100</wp:posOffset>
                </wp:positionH>
                <wp:positionV relativeFrom="paragraph">
                  <wp:posOffset>260985</wp:posOffset>
                </wp:positionV>
                <wp:extent cx="5970270" cy="3981450"/>
                <wp:effectExtent l="0" t="0" r="11430" b="19050"/>
                <wp:wrapNone/>
                <wp:docPr id="53" name="Rectangle: Top Corners Rounde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0270" cy="3981450"/>
                        </a:xfrm>
                        <a:prstGeom prst="round2SameRect">
                          <a:avLst>
                            <a:gd name="adj1" fmla="val 13796"/>
                            <a:gd name="adj2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313A9" id="Rectangle: Top Corners Rounded 53" o:spid="_x0000_s1026" style="position:absolute;margin-left:-3pt;margin-top:20.55pt;width:470.1pt;height:3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70270,3981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" path="m549281,l5420989,v303360,,549281,245921,549281,549281l5970270,3981450r,l,3981450r,l,549281c,245921,245921,,549281,xe" filled="f" strokecolor="#1f4d78 [1604]" strokeweight="1pt">
                <v:stroke joinstyle="miter"/>
                <v:path arrowok="t" o:connecttype="custom" o:connectlocs="549281,0;5420989,0;5970270,549281;5970270,3981450;5970270,3981450;0,3981450;0,3981450;0,549281;549281,0" o:connectangles="0,0,0,0,0,0,0,0,0"/>
              </v:shape>
            </w:pict>
          </mc:Fallback>
        </mc:AlternateContent>
      </w:r>
    </w:p>
    <w:p w14:paraId="7DDDDDFC" w14:textId="6ED917C9" w:rsidR="00EA2D8E" w:rsidRPr="00DA0714" w:rsidRDefault="00B16CFA" w:rsidP="00FB559E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BNazanin" w:eastAsia="Calibri" w:hAnsi="BNazanin" w:cs="B Nazanin"/>
          <w:sz w:val="24"/>
          <w:szCs w:val="24"/>
          <w14:ligatures w14:val="all"/>
        </w:rPr>
      </w:pPr>
      <w:r w:rsidRPr="00FF6585">
        <w:rPr>
          <w:rFonts w:ascii="BNazanin" w:eastAsia="Calibri" w:hAnsi="BNazanin" w:cs="B Nazanin" w:hint="cs"/>
          <w:sz w:val="24"/>
          <w:szCs w:val="24"/>
          <w:rtl/>
          <w14:ligatures w14:val="all"/>
        </w:rPr>
        <w:t>مهلت ارسال تمرین ساعت 23.5</w:t>
      </w:r>
      <w:r w:rsidR="00B7628D">
        <w:rPr>
          <w:rFonts w:ascii="BNazanin" w:eastAsia="Calibri" w:hAnsi="BNazanin" w:cs="B Nazanin" w:hint="cs"/>
          <w:sz w:val="24"/>
          <w:szCs w:val="24"/>
          <w:rtl/>
          <w14:ligatures w14:val="all"/>
        </w:rPr>
        <w:t>9</w:t>
      </w:r>
      <w:r w:rsidRPr="00FF6585">
        <w:rPr>
          <w:rFonts w:ascii="BNazanin" w:eastAsia="Calibri" w:hAnsi="BNazanin" w:cs="B Nazanin" w:hint="cs"/>
          <w:sz w:val="24"/>
          <w:szCs w:val="24"/>
          <w:rtl/>
          <w14:ligatures w14:val="all"/>
        </w:rPr>
        <w:t xml:space="preserve"> </w:t>
      </w:r>
      <w:r w:rsidRPr="00FF6585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>روز</w:t>
      </w:r>
      <w:r w:rsidR="00667F95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 xml:space="preserve"> </w:t>
      </w:r>
      <w:r w:rsidR="00E15795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>30</w:t>
      </w:r>
      <w:r w:rsidR="00A97C4F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 xml:space="preserve"> </w:t>
      </w:r>
      <w:r w:rsidR="00E15795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>مهر</w:t>
      </w:r>
      <w:r w:rsidR="00A97C4F">
        <w:rPr>
          <w:rFonts w:ascii="BNazanin" w:eastAsia="Calibri" w:hAnsi="BNazanin" w:cs="B Nazanin" w:hint="cs"/>
          <w:sz w:val="24"/>
          <w:szCs w:val="24"/>
          <w:rtl/>
          <w:lang w:bidi="fa-IR"/>
          <w14:ligatures w14:val="all"/>
        </w:rPr>
        <w:t xml:space="preserve"> م</w:t>
      </w:r>
      <w:r w:rsidRPr="00FF6585">
        <w:rPr>
          <w:rFonts w:ascii="BNazanin" w:eastAsia="Calibri" w:hAnsi="BNazanin" w:cs="B Nazanin" w:hint="cs"/>
          <w:sz w:val="24"/>
          <w:szCs w:val="24"/>
          <w:rtl/>
          <w14:ligatures w14:val="all"/>
        </w:rPr>
        <w:t>ی</w:t>
      </w:r>
      <w:r w:rsidRPr="00FF6585">
        <w:rPr>
          <w:rFonts w:ascii="BNazanin" w:eastAsia="Calibri" w:hAnsi="BNazanin" w:cs="B Nazanin" w:hint="cs"/>
          <w:sz w:val="24"/>
          <w:szCs w:val="24"/>
          <w:rtl/>
          <w14:ligatures w14:val="all"/>
        </w:rPr>
        <w:softHyphen/>
        <w:t>باشد</w:t>
      </w:r>
      <w:r w:rsidRPr="00FF6585">
        <w:rPr>
          <w:rFonts w:ascii="Garamond" w:eastAsia="Calibri" w:hAnsi="Garamond" w:cs="B Nazanin" w:hint="cs"/>
          <w:sz w:val="24"/>
          <w:szCs w:val="24"/>
          <w:rtl/>
          <w14:ligatures w14:val="all"/>
        </w:rPr>
        <w:t>.</w:t>
      </w:r>
    </w:p>
    <w:p w14:paraId="360F32BC" w14:textId="611DB7CB" w:rsidR="00DA0714" w:rsidRPr="00DA0714" w:rsidRDefault="00DA0714" w:rsidP="00DA0714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BNazanin" w:eastAsia="Calibri" w:hAnsi="BNazanin" w:cs="B Nazanin"/>
          <w:color w:val="C00000"/>
          <w:sz w:val="24"/>
          <w:szCs w:val="24"/>
          <w14:ligatures w14:val="all"/>
        </w:rPr>
      </w:pPr>
      <w:r w:rsidRPr="00DA0714">
        <w:rPr>
          <w:rFonts w:ascii="BNazanin" w:eastAsia="Calibri" w:hAnsi="BNazanin" w:cs="B Nazanin" w:hint="cs"/>
          <w:color w:val="C00000"/>
          <w:sz w:val="24"/>
          <w:szCs w:val="24"/>
          <w:rtl/>
          <w14:ligatures w14:val="all"/>
        </w:rPr>
        <w:t>برای پاسخ به پرسشهای این تمرین میتوانید در صورت نیاز به فصل 5</w:t>
      </w:r>
      <w:r w:rsidR="00854573">
        <w:rPr>
          <w:rFonts w:ascii="BNazanin" w:eastAsia="Calibri" w:hAnsi="BNazanin" w:cs="B Nazanin"/>
          <w:color w:val="C00000"/>
          <w:sz w:val="24"/>
          <w:szCs w:val="24"/>
          <w14:ligatures w14:val="all"/>
        </w:rPr>
        <w:t xml:space="preserve"> </w:t>
      </w:r>
      <w:r w:rsidR="00854573">
        <w:rPr>
          <w:rFonts w:ascii="BNazanin" w:eastAsia="Calibri" w:hAnsi="BNazanin" w:cs="B Nazanin" w:hint="cs"/>
          <w:color w:val="C00000"/>
          <w:sz w:val="24"/>
          <w:szCs w:val="24"/>
          <w:rtl/>
          <w:lang w:bidi="fa-IR"/>
          <w14:ligatures w14:val="all"/>
        </w:rPr>
        <w:t xml:space="preserve"> و 8</w:t>
      </w:r>
      <w:r w:rsidRPr="00DA0714">
        <w:rPr>
          <w:rFonts w:ascii="BNazanin" w:eastAsia="Calibri" w:hAnsi="BNazanin" w:cs="B Nazanin" w:hint="cs"/>
          <w:color w:val="C00000"/>
          <w:sz w:val="24"/>
          <w:szCs w:val="24"/>
          <w:rtl/>
          <w14:ligatures w14:val="all"/>
        </w:rPr>
        <w:t xml:space="preserve"> </w:t>
      </w:r>
      <w:r>
        <w:rPr>
          <w:rFonts w:ascii="BNazanin" w:eastAsia="Calibri" w:hAnsi="BNazanin" w:cs="B Nazanin" w:hint="cs"/>
          <w:color w:val="C00000"/>
          <w:sz w:val="24"/>
          <w:szCs w:val="24"/>
          <w:rtl/>
          <w14:ligatures w14:val="all"/>
        </w:rPr>
        <w:t>مرجع</w:t>
      </w:r>
      <w:r w:rsidRPr="00DA0714">
        <w:rPr>
          <w:rFonts w:ascii="BNazanin" w:eastAsia="Calibri" w:hAnsi="BNazanin" w:cs="B Nazanin" w:hint="cs"/>
          <w:color w:val="C00000"/>
          <w:sz w:val="24"/>
          <w:szCs w:val="24"/>
          <w:rtl/>
          <w14:ligatures w14:val="all"/>
        </w:rPr>
        <w:t xml:space="preserve"> فنی </w:t>
      </w:r>
      <w:r w:rsidRPr="00DA0714">
        <w:rPr>
          <w:rFonts w:ascii="BNazanin" w:eastAsia="Calibri" w:hAnsi="BNazanin" w:cs="B Nazanin"/>
          <w:color w:val="C00000"/>
          <w:sz w:val="24"/>
          <w:szCs w:val="24"/>
          <w14:ligatures w14:val="all"/>
        </w:rPr>
        <w:t>Cortex-m3</w:t>
      </w:r>
      <w:r w:rsidRPr="00DA0714">
        <w:rPr>
          <w:rFonts w:ascii="BNazanin" w:eastAsia="Calibri" w:hAnsi="BNazanin" w:cs="B Nazanin" w:hint="cs"/>
          <w:color w:val="C00000"/>
          <w:sz w:val="24"/>
          <w:szCs w:val="24"/>
          <w:rtl/>
          <w:lang w:bidi="fa-IR"/>
          <w14:ligatures w14:val="all"/>
        </w:rPr>
        <w:t xml:space="preserve"> که در مودل بارگزاری شده است مراجعه کنید.</w:t>
      </w:r>
    </w:p>
    <w:p w14:paraId="695FF858" w14:textId="480E5C78" w:rsidR="00157FA7" w:rsidRPr="00DA0714" w:rsidRDefault="00B16CFA" w:rsidP="00DA0714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BNazanin" w:eastAsia="Calibri" w:hAnsi="BNazanin" w:cs="B Nazanin"/>
          <w:color w:val="000000"/>
          <w:sz w:val="24"/>
          <w:szCs w:val="24"/>
          <w14:ligatures w14:val="all"/>
        </w:rPr>
      </w:pPr>
      <w:r w:rsidRPr="00FF6585">
        <w:rPr>
          <w:rFonts w:ascii="BNazanin" w:eastAsia="Calibri" w:hAnsi="BNazanin" w:cs="B Nazanin" w:hint="cs"/>
          <w:color w:val="000000"/>
          <w:sz w:val="24"/>
          <w:szCs w:val="24"/>
          <w:rtl/>
          <w14:ligatures w14:val="all"/>
        </w:rPr>
        <w:t>سوالات خود را می</w:t>
      </w:r>
      <w:r w:rsidRPr="00FF6585">
        <w:rPr>
          <w:rFonts w:ascii="BNazanin" w:eastAsia="Calibri" w:hAnsi="BNazanin" w:cs="B Nazanin" w:hint="cs"/>
          <w:color w:val="000000"/>
          <w:sz w:val="24"/>
          <w:szCs w:val="24"/>
          <w:rtl/>
          <w14:ligatures w14:val="all"/>
        </w:rPr>
        <w:softHyphen/>
        <w:t>توانید</w:t>
      </w:r>
      <w:r w:rsidRPr="00837685">
        <w:rPr>
          <w:rFonts w:ascii="BNazanin" w:eastAsia="Calibri" w:hAnsi="BNazanin" w:cs="B Nazanin" w:hint="cs"/>
          <w:color w:val="000000"/>
          <w:sz w:val="24"/>
          <w:szCs w:val="24"/>
          <w:rtl/>
          <w14:ligatures w14:val="all"/>
        </w:rPr>
        <w:t xml:space="preserve"> </w:t>
      </w:r>
      <w:r w:rsidR="00CE5B94" w:rsidRPr="00837685">
        <w:rPr>
          <w:rFonts w:ascii="BNazanin" w:eastAsia="Calibri" w:hAnsi="BNazanin" w:cs="B Nazanin" w:hint="cs"/>
          <w:color w:val="000000"/>
          <w:sz w:val="24"/>
          <w:szCs w:val="24"/>
          <w:rtl/>
          <w14:ligatures w14:val="all"/>
        </w:rPr>
        <w:t xml:space="preserve">از </w:t>
      </w:r>
      <w:r w:rsidR="00CE5B94" w:rsidRPr="00837685">
        <w:rPr>
          <w:rFonts w:ascii="BNazanin" w:eastAsia="Calibri" w:hAnsi="BNazanin" w:cs="B Nazanin" w:hint="cs"/>
          <w:color w:val="000000"/>
          <w:sz w:val="24"/>
          <w:szCs w:val="24"/>
          <w:u w:val="single"/>
          <w:rtl/>
          <w14:ligatures w14:val="all"/>
        </w:rPr>
        <w:t>طریق تلگرام</w:t>
      </w:r>
      <w:r w:rsidR="00CE5B94" w:rsidRPr="00837685">
        <w:rPr>
          <w:rFonts w:ascii="BNazanin" w:eastAsia="Calibri" w:hAnsi="BNazanin" w:cs="B Nazanin" w:hint="cs"/>
          <w:color w:val="000000"/>
          <w:sz w:val="24"/>
          <w:szCs w:val="24"/>
          <w:rtl/>
          <w14:ligatures w14:val="all"/>
        </w:rPr>
        <w:t xml:space="preserve"> از تدریسیارهای گروه خود بپرسید.</w:t>
      </w:r>
    </w:p>
    <w:p w14:paraId="1B120D30" w14:textId="439784C6" w:rsidR="00EA2D8E" w:rsidRPr="00FF6585" w:rsidRDefault="005016B2" w:rsidP="00FB559E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BNazanin" w:eastAsia="Calibri" w:hAnsi="BNazanin" w:cs="B Nazanin"/>
          <w:color w:val="000000" w:themeColor="text1"/>
          <w:sz w:val="24"/>
          <w:szCs w:val="24"/>
          <w14:ligatures w14:val="all"/>
        </w:rPr>
      </w:pPr>
      <w:r w:rsidRPr="00FF6585">
        <w:rPr>
          <w:rFonts w:ascii="BNazanin" w:eastAsia="Calibri" w:hAnsi="BNazanin" w:cs="B Nazanin" w:hint="cs"/>
          <w:color w:val="000000" w:themeColor="text1"/>
          <w:sz w:val="24"/>
          <w:szCs w:val="24"/>
          <w:rtl/>
          <w14:ligatures w14:val="all"/>
        </w:rPr>
        <w:t xml:space="preserve">ارائه پاسخ تمرین </w:t>
      </w:r>
      <w:r w:rsidR="00DA0714">
        <w:rPr>
          <w:rFonts w:ascii="BNazanin" w:eastAsia="Calibri" w:hAnsi="BNazanin" w:cs="B Nazanin" w:hint="cs"/>
          <w:color w:val="000000" w:themeColor="text1"/>
          <w:sz w:val="24"/>
          <w:szCs w:val="24"/>
          <w:rtl/>
          <w14:ligatures w14:val="all"/>
        </w:rPr>
        <w:t>بهتر است به روش های زیر باشد</w:t>
      </w:r>
      <w:r w:rsidR="002A0D08" w:rsidRPr="00FF6585">
        <w:rPr>
          <w:rFonts w:ascii="BNazanin" w:eastAsia="Calibri" w:hAnsi="BNazanin" w:cs="B Nazanin" w:hint="cs"/>
          <w:color w:val="000000" w:themeColor="text1"/>
          <w:sz w:val="24"/>
          <w:szCs w:val="24"/>
          <w:rtl/>
          <w:lang w:bidi="fa-IR"/>
          <w14:ligatures w14:val="all"/>
        </w:rPr>
        <w:t>:</w:t>
      </w:r>
    </w:p>
    <w:p w14:paraId="7CDEEE59" w14:textId="5381CAD9" w:rsidR="00A04D6F" w:rsidRPr="00DA0714" w:rsidRDefault="00FF6585" w:rsidP="00FB559E">
      <w:pPr>
        <w:pStyle w:val="ListParagraph"/>
        <w:numPr>
          <w:ilvl w:val="2"/>
          <w:numId w:val="23"/>
        </w:numPr>
        <w:bidi/>
        <w:spacing w:after="0" w:line="240" w:lineRule="auto"/>
        <w:jc w:val="both"/>
        <w:rPr>
          <w:rFonts w:ascii="BNazanin" w:eastAsia="Calibri" w:hAnsi="BNazanin" w:cs="B Nazanin"/>
          <w:color w:val="385623" w:themeColor="accent6" w:themeShade="80"/>
          <w:sz w:val="24"/>
          <w:szCs w:val="24"/>
          <w14:ligatures w14:val="all"/>
        </w:rPr>
      </w:pPr>
      <w:r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14:ligatures w14:val="all"/>
        </w:rPr>
        <w:t xml:space="preserve">استفاده از فایل </w:t>
      </w:r>
      <w:r w:rsidRPr="00DA0714">
        <w:rPr>
          <w:rFonts w:ascii="BNazanin" w:eastAsia="Calibri" w:hAnsi="BNazanin" w:cs="B Nazanin"/>
          <w:color w:val="385623" w:themeColor="accent6" w:themeShade="80"/>
          <w:sz w:val="24"/>
          <w:szCs w:val="24"/>
          <w14:ligatures w14:val="all"/>
        </w:rPr>
        <w:t>.docx</w:t>
      </w:r>
      <w:r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:lang w:bidi="fa-IR"/>
          <w14:ligatures w14:val="all"/>
        </w:rPr>
        <w:t xml:space="preserve"> تایپ پاسخ</w:t>
      </w:r>
      <w:r w:rsidRPr="00DA0714">
        <w:rPr>
          <w:rFonts w:ascii="BNazanin" w:eastAsia="Calibri" w:hAnsi="BNazanin" w:cs="B Nazanin"/>
          <w:color w:val="385623" w:themeColor="accent6" w:themeShade="80"/>
          <w:sz w:val="24"/>
          <w:szCs w:val="24"/>
          <w:rtl/>
          <w:lang w:bidi="fa-IR"/>
          <w14:ligatures w14:val="all"/>
        </w:rPr>
        <w:softHyphen/>
      </w:r>
      <w:r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:lang w:bidi="fa-IR"/>
          <w14:ligatures w14:val="all"/>
        </w:rPr>
        <w:t>ها</w:t>
      </w:r>
      <w:r w:rsidR="00A04D6F"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14:ligatures w14:val="all"/>
        </w:rPr>
        <w:t xml:space="preserve"> و ارائه فایل </w:t>
      </w:r>
      <w:r w:rsidR="00381598" w:rsidRPr="00DA0714">
        <w:rPr>
          <w:rFonts w:ascii="BNazanin" w:eastAsia="Calibri" w:hAnsi="BNazanin" w:cs="Calibri"/>
          <w:color w:val="385623" w:themeColor="accent6" w:themeShade="80"/>
          <w:sz w:val="24"/>
          <w:szCs w:val="24"/>
          <w14:ligatures w14:val="all"/>
        </w:rPr>
        <w:t>Pdf</w:t>
      </w:r>
      <w:r w:rsidR="001B1EC2" w:rsidRPr="00DA0714">
        <w:rPr>
          <w:rFonts w:ascii="BNazanin" w:eastAsia="Calibri" w:hAnsi="BNazanin" w:cs="Calibri" w:hint="cs"/>
          <w:color w:val="385623" w:themeColor="accent6" w:themeShade="80"/>
          <w:sz w:val="24"/>
          <w:szCs w:val="24"/>
          <w:rtl/>
          <w14:ligatures w14:val="all"/>
        </w:rPr>
        <w:t xml:space="preserve"> </w:t>
      </w:r>
    </w:p>
    <w:p w14:paraId="6605605E" w14:textId="2FC6F9C5" w:rsidR="00433D81" w:rsidRPr="00DA0714" w:rsidRDefault="00A04D6F" w:rsidP="00FB559E">
      <w:pPr>
        <w:pStyle w:val="ListParagraph"/>
        <w:numPr>
          <w:ilvl w:val="2"/>
          <w:numId w:val="23"/>
        </w:numPr>
        <w:bidi/>
        <w:spacing w:after="0" w:line="240" w:lineRule="auto"/>
        <w:jc w:val="both"/>
        <w:rPr>
          <w:rFonts w:ascii="BNazanin" w:eastAsia="Calibri" w:hAnsi="BNazanin" w:cs="B Nazanin"/>
          <w:color w:val="385623" w:themeColor="accent6" w:themeShade="80"/>
          <w:sz w:val="24"/>
          <w:szCs w:val="24"/>
          <w14:ligatures w14:val="all"/>
        </w:rPr>
      </w:pPr>
      <w:r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:lang w:bidi="fa-IR"/>
          <w14:ligatures w14:val="all"/>
        </w:rPr>
        <w:t xml:space="preserve">چاپ تمرین و </w:t>
      </w:r>
      <w:r w:rsidR="00381598" w:rsidRPr="00DA0714">
        <w:rPr>
          <w:rFonts w:ascii="BNazanin" w:eastAsia="Calibri" w:hAnsi="BNazanin" w:cs="B Nazanin" w:hint="cs"/>
          <w:color w:val="385623" w:themeColor="accent6" w:themeShade="80"/>
          <w:sz w:val="24"/>
          <w:szCs w:val="24"/>
          <w:rtl/>
          <w:lang w:bidi="fa-IR"/>
          <w14:ligatures w14:val="all"/>
        </w:rPr>
        <w:t>پاسخ دهی به صورت دستنویس خوانا</w:t>
      </w:r>
    </w:p>
    <w:p w14:paraId="0CAF6FCA" w14:textId="07B9BFA1" w:rsidR="001B1EC2" w:rsidRPr="006C2019" w:rsidRDefault="001B1EC2" w:rsidP="00FB559E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Garamond" w:eastAsia="Calibri" w:hAnsi="Garamond" w:cs="B Nazanin"/>
          <w:color w:val="000000"/>
          <w:sz w:val="24"/>
          <w:szCs w:val="24"/>
          <w14:ligatures w14:val="all"/>
        </w:rPr>
      </w:pPr>
      <w:r w:rsidRPr="00FF6585">
        <w:rPr>
          <w:rFonts w:ascii="BNazanin" w:eastAsia="Calibri" w:hAnsi="BNazanin" w:cs="B Nazanin" w:hint="cs"/>
          <w:color w:val="000000"/>
          <w:sz w:val="24"/>
          <w:szCs w:val="24"/>
          <w:rtl/>
          <w:lang w:bidi="fa-IR"/>
          <w14:ligatures w14:val="all"/>
        </w:rPr>
        <w:t>فایل پاسخ تمرین را تنها با قالب</w:t>
      </w:r>
      <w:r w:rsidR="00680536">
        <w:rPr>
          <w:rFonts w:ascii="Garamond" w:eastAsia="Calibri" w:hAnsi="Garamond" w:cs="B Nazanin" w:hint="cs"/>
          <w:b/>
          <w:bCs/>
          <w:color w:val="FF0000"/>
          <w:sz w:val="24"/>
          <w:szCs w:val="24"/>
          <w:rtl/>
          <w:lang w:bidi="fa-IR"/>
          <w14:ligatures w14:val="all"/>
        </w:rPr>
        <w:t xml:space="preserve"> </w:t>
      </w:r>
      <w:r w:rsidR="00680536">
        <w:rPr>
          <w:rFonts w:ascii="Garamond" w:eastAsia="Calibri" w:hAnsi="Garamond" w:cs="B Nazanin"/>
          <w:b/>
          <w:bCs/>
          <w:color w:val="FF0000"/>
          <w:sz w:val="24"/>
          <w:szCs w:val="24"/>
          <w:lang w:bidi="fa-IR"/>
          <w14:ligatures w14:val="all"/>
        </w:rPr>
        <w:t>Hw1_StudentNumber_G[groupnumber].pdf</w:t>
      </w:r>
      <w:r w:rsidRPr="00FF6585">
        <w:rPr>
          <w:rFonts w:ascii="Garamond" w:eastAsia="Calibri" w:hAnsi="Garamond" w:cs="B Nazanin" w:hint="cs"/>
          <w:b/>
          <w:bCs/>
          <w:color w:val="FF0000"/>
          <w:sz w:val="24"/>
          <w:szCs w:val="24"/>
          <w:rtl/>
          <w:lang w:bidi="fa-IR"/>
          <w14:ligatures w14:val="all"/>
        </w:rPr>
        <w:t xml:space="preserve"> </w:t>
      </w:r>
      <w:r w:rsidRPr="00FF6585">
        <w:rPr>
          <w:rFonts w:ascii="Garamond" w:eastAsia="Calibri" w:hAnsi="Garamond" w:cs="B Nazanin" w:hint="cs"/>
          <w:color w:val="000000" w:themeColor="text1"/>
          <w:sz w:val="24"/>
          <w:szCs w:val="24"/>
          <w:rtl/>
          <w:lang w:bidi="fa-IR"/>
          <w14:ligatures w14:val="all"/>
        </w:rPr>
        <w:t>در مودل بارگزاری کنید.</w:t>
      </w:r>
    </w:p>
    <w:p w14:paraId="793A23C2" w14:textId="34FE87DC" w:rsidR="006C2019" w:rsidRPr="00FF6585" w:rsidRDefault="006C2019" w:rsidP="006C2019">
      <w:pPr>
        <w:pStyle w:val="ListParagraph"/>
        <w:numPr>
          <w:ilvl w:val="3"/>
          <w:numId w:val="23"/>
        </w:numPr>
        <w:bidi/>
        <w:spacing w:after="0" w:line="240" w:lineRule="auto"/>
        <w:jc w:val="both"/>
        <w:rPr>
          <w:rFonts w:ascii="Garamond" w:eastAsia="Calibri" w:hAnsi="Garamond" w:cs="B Nazanin"/>
          <w:color w:val="000000"/>
          <w:sz w:val="24"/>
          <w:szCs w:val="24"/>
          <w14:ligatures w14:val="all"/>
        </w:rPr>
      </w:pPr>
      <w:r>
        <w:rPr>
          <w:rFonts w:ascii="Garamond" w:eastAsia="Calibri" w:hAnsi="Garamond" w:cs="B Nazanin" w:hint="cs"/>
          <w:color w:val="000000" w:themeColor="text1"/>
          <w:sz w:val="24"/>
          <w:szCs w:val="24"/>
          <w:rtl/>
          <w:lang w:bidi="fa-IR"/>
          <w14:ligatures w14:val="all"/>
        </w:rPr>
        <w:t xml:space="preserve">نمونه: </w:t>
      </w:r>
      <w:r w:rsidR="00680536">
        <w:rPr>
          <w:rFonts w:ascii="Garamond" w:eastAsia="Calibri" w:hAnsi="Garamond" w:cs="B Nazanin"/>
          <w:color w:val="000000" w:themeColor="text1"/>
          <w:sz w:val="24"/>
          <w:szCs w:val="24"/>
          <w:lang w:bidi="fa-IR"/>
          <w14:ligatures w14:val="all"/>
        </w:rPr>
        <w:t>Hw1_9731121_G1</w:t>
      </w:r>
    </w:p>
    <w:p w14:paraId="4E7A45BB" w14:textId="77777777" w:rsidR="00433D81" w:rsidRPr="00FF6585" w:rsidRDefault="00433D81" w:rsidP="00FB559E">
      <w:pPr>
        <w:pStyle w:val="ListParagraph"/>
        <w:numPr>
          <w:ilvl w:val="0"/>
          <w:numId w:val="23"/>
        </w:numPr>
        <w:bidi/>
        <w:spacing w:after="0" w:line="240" w:lineRule="auto"/>
        <w:ind w:left="900"/>
        <w:jc w:val="both"/>
        <w:rPr>
          <w:rFonts w:ascii="Garamond" w:eastAsia="Calibri" w:hAnsi="Garamond" w:cs="B Nazanin"/>
          <w:color w:val="000000" w:themeColor="text1"/>
          <w:sz w:val="24"/>
          <w:szCs w:val="24"/>
          <w14:ligatures w14:val="all"/>
        </w:rPr>
      </w:pPr>
      <w:r w:rsidRPr="00FF6585">
        <w:rPr>
          <w:rFonts w:ascii="BNazanin" w:eastAsia="Calibri" w:hAnsi="BNazanin" w:cs="B Nazanin" w:hint="cs"/>
          <w:color w:val="000000" w:themeColor="text1"/>
          <w:sz w:val="24"/>
          <w:szCs w:val="24"/>
          <w:rtl/>
          <w14:ligatures w14:val="all"/>
        </w:rPr>
        <w:t xml:space="preserve">فایل زیپ ارسال </w:t>
      </w:r>
      <w:r w:rsidRPr="00FF6585">
        <w:rPr>
          <w:rFonts w:ascii="BNazanin" w:eastAsia="Calibri" w:hAnsi="BNazanin" w:cs="B Nazanin" w:hint="cs"/>
          <w:b/>
          <w:bCs/>
          <w:color w:val="000000" w:themeColor="text1"/>
          <w:sz w:val="24"/>
          <w:szCs w:val="24"/>
          <w:u w:val="single"/>
          <w:rtl/>
          <w14:ligatures w14:val="all"/>
        </w:rPr>
        <w:t>نکنید</w:t>
      </w:r>
      <w:r w:rsidRPr="00FF6585">
        <w:rPr>
          <w:rFonts w:ascii="BNazanin" w:eastAsia="Calibri" w:hAnsi="BNazanin" w:cs="B Nazanin" w:hint="cs"/>
          <w:color w:val="000000" w:themeColor="text1"/>
          <w:sz w:val="24"/>
          <w:szCs w:val="24"/>
          <w:rtl/>
          <w14:ligatures w14:val="all"/>
        </w:rPr>
        <w:t>.</w:t>
      </w:r>
    </w:p>
    <w:sectPr w:rsidR="00433D81" w:rsidRPr="00FF6585" w:rsidSect="000179AB">
      <w:headerReference w:type="default" r:id="rId16"/>
      <w:footerReference w:type="default" r:id="rId17"/>
      <w:pgSz w:w="12240" w:h="15840"/>
      <w:pgMar w:top="1620" w:right="1260" w:bottom="99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207361" w14:textId="77777777" w:rsidR="002A4DDE" w:rsidRDefault="002A4DDE" w:rsidP="004D37C2">
      <w:pPr>
        <w:spacing w:after="0" w:line="240" w:lineRule="auto"/>
      </w:pPr>
      <w:r>
        <w:separator/>
      </w:r>
    </w:p>
  </w:endnote>
  <w:endnote w:type="continuationSeparator" w:id="0">
    <w:p w14:paraId="1F2F6F3F" w14:textId="77777777" w:rsidR="002A4DDE" w:rsidRDefault="002A4DDE" w:rsidP="004D37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C0171BD6-D07E-4C23-BA2C-07F0D6CEBFBD}"/>
    <w:embedBold r:id="rId2" w:fontKey="{81C9B665-0F90-4D20-9FFD-6A03738563D4}"/>
    <w:embedItalic r:id="rId3" w:fontKey="{76061FE3-66FC-4CD6-8C36-D1067081CFA5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6B1EC9AD-E676-4AC9-A60B-4D6F7AB3D633}"/>
    <w:embedBold r:id="rId5" w:fontKey="{36D58B10-64C0-4BB4-9EAB-E12C8201CE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Nazanin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RANSans(FaNum) Light">
    <w:altName w:val="Sakkal Majalla"/>
    <w:charset w:val="00"/>
    <w:family w:val="roman"/>
    <w:pitch w:val="variable"/>
    <w:sig w:usb0="80002063" w:usb1="8000204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8282637E-1746-4382-AD56-AE52A3456D75}"/>
    <w:embedItalic r:id="rId7" w:fontKey="{13A6A42D-634A-49AD-A28B-7DF666EBE688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8" w:fontKey="{E65F5CBD-C940-45EC-BF5C-8EE9A93A59BE}"/>
    <w:embedBold r:id="rId9" w:fontKey="{BC79A794-BE6B-4A7F-8024-2DC1B5204955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0" w:fontKey="{BCC7C72D-F01F-4F47-A5D2-31A026D50FBA}"/>
    <w:embedBold r:id="rId11" w:fontKey="{B347841B-A4F7-46E7-A5F3-A56344247F63}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8591DE94-B55A-413F-905C-BFBE2C7677EF}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3" w:fontKey="{72630215-DD2B-449E-9AA1-80E4CC8A9AB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DCEAC" w14:textId="77777777" w:rsidR="004D37C2" w:rsidRDefault="000179AB">
    <w:pPr>
      <w:pStyle w:val="Footer"/>
    </w:pPr>
    <w:r>
      <w:rPr>
        <w:noProof/>
        <w:lang w:bidi="fa-IR"/>
      </w:rPr>
      <mc:AlternateContent>
        <mc:Choice Requires="wps">
          <w:drawing>
            <wp:anchor distT="182880" distB="182880" distL="114300" distR="114300" simplePos="0" relativeHeight="251670528" behindDoc="0" locked="0" layoutInCell="1" allowOverlap="0" wp14:anchorId="644B4429" wp14:editId="3682CC83">
              <wp:simplePos x="0" y="0"/>
              <wp:positionH relativeFrom="page">
                <wp:align>center</wp:align>
              </wp:positionH>
              <mc:AlternateContent>
                <mc:Choice Requires="wp14">
                  <wp:positionV relativeFrom="page">
                    <wp14:pctPosVOffset>94100</wp14:pctPosVOffset>
                  </wp:positionV>
                </mc:Choice>
                <mc:Fallback>
                  <wp:positionV relativeFrom="page">
                    <wp:posOffset>9464675</wp:posOffset>
                  </wp:positionV>
                </mc:Fallback>
              </mc:AlternateContent>
              <wp:extent cx="5943600" cy="393192"/>
              <wp:effectExtent l="0" t="0" r="0" b="6985"/>
              <wp:wrapTopAndBottom/>
              <wp:docPr id="13" name="Text Box 13" descr="Color-block footer displaying page number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393192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tbl>
                          <w:tblPr>
                            <w:tblStyle w:val="GridTable5Dark-Accent2"/>
                            <w:tblW w:w="5000" w:type="pct"/>
                            <w:tblLook w:val="0580" w:firstRow="0" w:lastRow="0" w:firstColumn="1" w:lastColumn="1" w:noHBand="0" w:noVBand="1"/>
                            <w:tblDescription w:val="Footer content"/>
                          </w:tblPr>
                          <w:tblGrid>
                            <w:gridCol w:w="222"/>
                            <w:gridCol w:w="8682"/>
                            <w:gridCol w:w="451"/>
                          </w:tblGrid>
                          <w:tr w:rsidR="000179AB" w14:paraId="570E52D7" w14:textId="77777777" w:rsidTr="00F72E56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<w:trHeight w:hRule="exact" w:val="36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00" w:type="pct"/>
                              </w:tcPr>
                              <w:p w14:paraId="6E51748C" w14:textId="77777777" w:rsidR="000179AB" w:rsidRDefault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</w:pPr>
                              </w:p>
                            </w:tc>
                            <w:tc>
                              <w:tcPr>
                                <w:tcW w:w="4650" w:type="pct"/>
                              </w:tcPr>
                              <w:p w14:paraId="1AF9D865" w14:textId="50B38A61" w:rsidR="006312FB" w:rsidRPr="006312FB" w:rsidRDefault="00BB28CE" w:rsidP="006312F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right="144"/>
                                  <w:jc w:val="center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  <w:t xml:space="preserve">AUT - </w:t>
                                </w:r>
                                <w:r w:rsidR="006312FB" w:rsidRPr="006312FB"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  <w:t>Microprocessor and Assembly Language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  <w:t xml:space="preserve"> </w:t>
                                </w:r>
                                <w:r w:rsidR="006312FB" w:rsidRPr="006312FB"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</w:rPr>
                                  <w:t>- Fall 2020</w:t>
                                </w:r>
                              </w:p>
                              <w:p w14:paraId="45F110E6" w14:textId="6D4ADA19" w:rsidR="000179AB" w:rsidRPr="009B7F1E" w:rsidRDefault="000179AB" w:rsidP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  <w:ind w:left="144" w:right="144"/>
                                  <w:jc w:val="center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      <w:tcW w:w="250" w:type="pct"/>
                              </w:tcPr>
                              <w:p w14:paraId="4C223314" w14:textId="77777777" w:rsidR="000179AB" w:rsidRDefault="000179AB" w:rsidP="000179AB">
                                <w:pPr>
                                  <w:pStyle w:val="Footer"/>
                                  <w:tabs>
                                    <w:tab w:val="clear" w:pos="4680"/>
                                    <w:tab w:val="clear" w:pos="9360"/>
                                  </w:tabs>
                                  <w:spacing w:before="40" w:after="40"/>
                                </w:pPr>
                              </w:p>
                            </w:tc>
                          </w:tr>
                        </w:tbl>
                        <w:p w14:paraId="5B8CF45F" w14:textId="77777777" w:rsidR="000179AB" w:rsidRDefault="000179AB">
                          <w:pPr>
                            <w:pStyle w:val="NoSpacing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44B4429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9" type="#_x0000_t202" alt="Color-block footer displaying page number" style="position:absolute;margin-left:0;margin-top:0;width:468pt;height:30.95pt;z-index:251670528;visibility:visible;mso-wrap-style:square;mso-width-percent:1000;mso-height-percent:0;mso-top-percent:941;mso-wrap-distance-left:9pt;mso-wrap-distance-top:14.4pt;mso-wrap-distance-right:9pt;mso-wrap-distance-bottom:14.4pt;mso-position-horizontal:center;mso-position-horizontal-relative:page;mso-position-vertical-relative:page;mso-width-percent:1000;mso-height-percent:0;mso-top-percent:941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" o:allowoverlap="f" filled="f" stroked="f" strokeweight=".5pt">
              <v:textbox inset="0,0,0,0">
                <w:txbxContent>
                  <w:tbl>
                    <w:tblPr>
                      <w:tblStyle w:val="GridTable5Dark-Accent2"/>
                      <w:tblW w:w="5000" w:type="pct"/>
                      <w:tblLook w:val="0580" w:firstRow="0" w:lastRow="0" w:firstColumn="1" w:lastColumn="1" w:noHBand="0" w:noVBand="1"/>
                      <w:tblDescription w:val="Footer content"/>
                    </w:tblPr>
                    <w:tblGrid>
                      <w:gridCol w:w="222"/>
                      <w:gridCol w:w="8682"/>
                      <w:gridCol w:w="451"/>
                    </w:tblGrid>
                    <w:tr w:rsidR="000179AB" w14:paraId="570E52D7" w14:textId="77777777" w:rsidTr="00F72E56">
                      <w:trPr>
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<w:trHeight w:hRule="exact" w:val="360"/>
                      </w:trPr>
                      <w:tc>
                        <w:tcPr>
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<w:tcW w:w="100" w:type="pct"/>
                        </w:tcPr>
                        <w:p w14:paraId="6E51748C" w14:textId="77777777" w:rsidR="000179AB" w:rsidRDefault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</w:pPr>
                        </w:p>
                      </w:tc>
                      <w:tc>
                        <w:tcPr>
                          <w:tcW w:w="4650" w:type="pct"/>
                        </w:tcPr>
                        <w:p w14:paraId="1AF9D865" w14:textId="50B38A61" w:rsidR="006312FB" w:rsidRPr="006312FB" w:rsidRDefault="00BB28CE" w:rsidP="006312F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right="144"/>
                            <w:jc w:val="center"/>
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  <w:t xml:space="preserve">AUT - </w:t>
                          </w:r>
                          <w:r w:rsidR="006312FB" w:rsidRPr="006312FB"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  <w:t>Microprocessor and Assembly Language</w:t>
                          </w:r>
                          <w:r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  <w:t xml:space="preserve"> </w:t>
                          </w:r>
                          <w:r w:rsidR="006312FB" w:rsidRPr="006312FB">
                            <w:rPr>
                              <w:rFonts w:ascii="Times New Roman" w:hAnsi="Times New Roman" w:cs="Times New Roman"/>
                              <w:color w:val="595959" w:themeColor="text1" w:themeTint="A6"/>
                            </w:rPr>
                            <w:t>- Fall 2020</w:t>
                          </w:r>
                        </w:p>
                        <w:p w14:paraId="45F110E6" w14:textId="6D4ADA19" w:rsidR="000179AB" w:rsidRPr="009B7F1E" w:rsidRDefault="000179AB" w:rsidP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  <w:ind w:left="144" w:right="144"/>
                            <w:jc w:val="center"/>
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w:rPr>
                              <w:rFonts w:ascii="Times New Roman" w:hAnsi="Times New Roman" w:cs="Times New Roman"/>
                              <w:b/>
                              <w:bCs/>
                              <w:color w:val="595959" w:themeColor="text1" w:themeTint="A6"/>
                              <w:sz w:val="24"/>
                              <w:szCs w:val="24"/>
                            </w:rPr>
                          </w:pPr>
                        </w:p>
                      </w:tc>
                      <w:tc>
                        <w:tcPr>
        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        <w:tcW w:w="250" w:type="pct"/>
                        </w:tcPr>
                        <w:p w14:paraId="4C223314" w14:textId="77777777" w:rsidR="000179AB" w:rsidRDefault="000179AB" w:rsidP="000179AB">
                          <w:pPr>
                            <w:pStyle w:val="Footer"/>
                            <w:tabs>
                              <w:tab w:val="clear" w:pos="4680"/>
                              <w:tab w:val="clear" w:pos="9360"/>
                            </w:tabs>
                            <w:spacing w:before="40" w:after="40"/>
                          </w:pPr>
                        </w:p>
                      </w:tc>
                    </w:tr>
                  </w:tbl>
                  <w:p w14:paraId="5B8CF45F" w14:textId="77777777" w:rsidR="000179AB" w:rsidRDefault="000179AB">
                    <w:pPr>
                      <w:pStyle w:val="NoSpacing"/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18FE9" w14:textId="77777777" w:rsidR="002A4DDE" w:rsidRDefault="002A4DDE" w:rsidP="004D37C2">
      <w:pPr>
        <w:spacing w:after="0" w:line="240" w:lineRule="auto"/>
      </w:pPr>
      <w:r>
        <w:separator/>
      </w:r>
    </w:p>
  </w:footnote>
  <w:footnote w:type="continuationSeparator" w:id="0">
    <w:p w14:paraId="32140909" w14:textId="77777777" w:rsidR="002A4DDE" w:rsidRDefault="002A4DDE" w:rsidP="004D37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21572" w14:textId="080CD6FA" w:rsidR="004D37C2" w:rsidRDefault="00524E25" w:rsidP="004D37C2">
    <w:pPr>
      <w:pStyle w:val="Header"/>
      <w:jc w:val="center"/>
      <w:rPr>
        <w:rtl/>
        <w:lang w:bidi="fa-IR"/>
      </w:rPr>
    </w:pPr>
    <w:r>
      <w:rPr>
        <w:caps/>
        <w:noProof/>
        <w:color w:val="808080" w:themeColor="background1" w:themeShade="80"/>
        <w:sz w:val="20"/>
        <w:szCs w:val="20"/>
        <w:lang w:bidi="fa-IR"/>
      </w:rPr>
      <w:drawing>
        <wp:anchor distT="0" distB="0" distL="114300" distR="114300" simplePos="0" relativeHeight="251671552" behindDoc="0" locked="0" layoutInCell="1" allowOverlap="1" wp14:anchorId="792B1AA9" wp14:editId="65B93B1B">
          <wp:simplePos x="0" y="0"/>
          <wp:positionH relativeFrom="column">
            <wp:posOffset>28575</wp:posOffset>
          </wp:positionH>
          <wp:positionV relativeFrom="paragraph">
            <wp:posOffset>-257175</wp:posOffset>
          </wp:positionV>
          <wp:extent cx="647039" cy="648335"/>
          <wp:effectExtent l="0" t="0" r="127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modern-microprocessor.jpg"/>
                  <pic:cNvPicPr/>
                </pic:nvPicPr>
                <pic:blipFill>
                  <a:blip r:embed="rId1">
                    <a:duotone>
                      <a:schemeClr val="accent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47039" cy="6483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214EA">
      <w:rPr>
        <w:caps/>
        <w:noProof/>
        <w:color w:val="808080" w:themeColor="background1" w:themeShade="80"/>
        <w:sz w:val="20"/>
        <w:szCs w:val="20"/>
        <w:lang w:bidi="fa-IR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37BCBFBF" wp14:editId="1AF93FD6">
              <wp:simplePos x="0" y="0"/>
              <wp:positionH relativeFrom="column">
                <wp:posOffset>2825750</wp:posOffset>
              </wp:positionH>
              <wp:positionV relativeFrom="paragraph">
                <wp:posOffset>-63500</wp:posOffset>
              </wp:positionV>
              <wp:extent cx="2749550" cy="32385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0" cy="3238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C87D681" w14:textId="64291502" w:rsidR="000214EA" w:rsidRPr="000214EA" w:rsidRDefault="000214EA" w:rsidP="000214EA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</w:pPr>
                          <w:r w:rsidRPr="000214EA"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  <w:t xml:space="preserve">Homework </w:t>
                          </w:r>
                          <w:r w:rsidR="004E64AC">
                            <w:rPr>
                              <w:rFonts w:ascii="Garamond" w:hAnsi="Garamond" w:cs="B Titr"/>
                              <w:b/>
                              <w:bCs/>
                              <w:sz w:val="28"/>
                              <w:szCs w:val="28"/>
                              <w:lang w:bidi="fa-IR"/>
                            </w:rPr>
                            <w:t>1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7BCBFBF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4" type="#_x0000_t202" style="position:absolute;left:0;text-align:left;margin-left:222.5pt;margin-top:-5pt;width:216.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" filled="f" stroked="f" strokeweight=".5pt">
              <v:textbox>
                <w:txbxContent>
                  <w:p w14:paraId="3C87D681" w14:textId="64291502" w:rsidR="000214EA" w:rsidRPr="000214EA" w:rsidRDefault="000214EA" w:rsidP="000214EA">
                    <w:pPr>
                      <w:pStyle w:val="Header"/>
                      <w:jc w:val="center"/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</w:pPr>
                    <w:r w:rsidRPr="000214EA"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  <w:t xml:space="preserve">Homework </w:t>
                    </w:r>
                    <w:r w:rsidR="004E64AC">
                      <w:rPr>
                        <w:rFonts w:ascii="Garamond" w:hAnsi="Garamond" w:cs="B Titr"/>
                        <w:b/>
                        <w:bCs/>
                        <w:sz w:val="28"/>
                        <w:szCs w:val="28"/>
                        <w:lang w:bidi="fa-IR"/>
                      </w:rPr>
                      <w:t>1</w:t>
                    </w:r>
                  </w:p>
                </w:txbxContent>
              </v:textbox>
            </v:shape>
          </w:pict>
        </mc:Fallback>
      </mc:AlternateContent>
    </w:r>
    <w:r w:rsidR="00980C97">
      <w:rPr>
        <w:caps/>
        <w:noProof/>
        <w:color w:val="808080" w:themeColor="background1" w:themeShade="80"/>
        <w:sz w:val="20"/>
        <w:szCs w:val="20"/>
        <w:lang w:bidi="fa-IR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373D7896" wp14:editId="30681537">
              <wp:simplePos x="0" y="0"/>
              <wp:positionH relativeFrom="column">
                <wp:posOffset>495300</wp:posOffset>
              </wp:positionH>
              <wp:positionV relativeFrom="paragraph">
                <wp:posOffset>200025</wp:posOffset>
              </wp:positionV>
              <wp:extent cx="2580640" cy="317500"/>
              <wp:effectExtent l="0" t="0" r="0" b="635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80640" cy="317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649CDA9F" w14:textId="4587CA4B" w:rsidR="001A0761" w:rsidRPr="00980C97" w:rsidRDefault="001A0761" w:rsidP="001A0761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</w:pPr>
                          <w:r w:rsidRPr="00980C97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>Dr. Farbe</w:t>
                          </w:r>
                          <w:r w:rsidR="00980C97" w:rsidRPr="00980C97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>h</w:t>
                          </w:r>
                        </w:p>
                        <w:p w14:paraId="0568806F" w14:textId="77777777" w:rsidR="00980C97" w:rsidRPr="004D37C2" w:rsidRDefault="00980C97" w:rsidP="001A0761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3D7896" id="Text Box 5" o:spid="_x0000_s1035" type="#_x0000_t202" style="position:absolute;left:0;text-align:left;margin-left:39pt;margin-top:15.75pt;width:203.2pt;height: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" filled="f" stroked="f" strokeweight=".5pt">
              <v:textbox>
                <w:txbxContent>
                  <w:p w14:paraId="649CDA9F" w14:textId="4587CA4B" w:rsidR="001A0761" w:rsidRPr="00980C97" w:rsidRDefault="001A0761" w:rsidP="001A0761">
                    <w:pPr>
                      <w:pStyle w:val="Header"/>
                      <w:jc w:val="center"/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</w:pPr>
                    <w:r w:rsidRPr="00980C97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 xml:space="preserve">Dr. </w:t>
                    </w:r>
                    <w:proofErr w:type="spellStart"/>
                    <w:r w:rsidRPr="00980C97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>Farbe</w:t>
                    </w:r>
                    <w:r w:rsidR="00980C97" w:rsidRPr="00980C97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>h</w:t>
                    </w:r>
                    <w:proofErr w:type="spellEnd"/>
                  </w:p>
                  <w:p w14:paraId="0568806F" w14:textId="77777777" w:rsidR="00980C97" w:rsidRPr="004D37C2" w:rsidRDefault="00980C97" w:rsidP="001A0761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rtl/>
                        <w:lang w:bidi="fa-IR"/>
                      </w:rPr>
                    </w:pPr>
                  </w:p>
                </w:txbxContent>
              </v:textbox>
            </v:shape>
          </w:pict>
        </mc:Fallback>
      </mc:AlternateContent>
    </w:r>
    <w:r w:rsidR="00980C97">
      <w:rPr>
        <w:caps/>
        <w:noProof/>
        <w:color w:val="808080" w:themeColor="background1" w:themeShade="80"/>
        <w:sz w:val="20"/>
        <w:szCs w:val="20"/>
        <w:lang w:bidi="fa-IR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8A27605" wp14:editId="32C1548D">
              <wp:simplePos x="0" y="0"/>
              <wp:positionH relativeFrom="column">
                <wp:posOffset>495300</wp:posOffset>
              </wp:positionH>
              <wp:positionV relativeFrom="paragraph">
                <wp:posOffset>-344805</wp:posOffset>
              </wp:positionV>
              <wp:extent cx="2749550" cy="847725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0" cy="8477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BF1F91C" w14:textId="4CE15565" w:rsidR="00FB5E1F" w:rsidRDefault="00FB5E1F" w:rsidP="00980C97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</w:pPr>
                          <w:r w:rsidRPr="00FB5E1F">
                            <w:rPr>
                              <w:rFonts w:ascii="Garamond" w:hAnsi="Garamond" w:cs="B Titr"/>
                              <w:sz w:val="36"/>
                              <w:szCs w:val="36"/>
                              <w:lang w:bidi="fa-IR"/>
                            </w:rPr>
                            <w:t>M</w:t>
                          </w:r>
                          <w:r w:rsidRPr="00FB5E1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 xml:space="preserve">ICROPROCESSOR AND </w:t>
                          </w:r>
                        </w:p>
                        <w:p w14:paraId="253BB881" w14:textId="5B67E611" w:rsidR="00F43422" w:rsidRPr="00FB5E1F" w:rsidRDefault="00FB5E1F" w:rsidP="004D37C2">
                          <w:pPr>
                            <w:pStyle w:val="Header"/>
                            <w:jc w:val="center"/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</w:pPr>
                          <w:r w:rsidRPr="00FB5E1F">
                            <w:rPr>
                              <w:rFonts w:ascii="Garamond" w:hAnsi="Garamond" w:cs="B Titr"/>
                              <w:sz w:val="36"/>
                              <w:szCs w:val="36"/>
                              <w:lang w:bidi="fa-IR"/>
                            </w:rPr>
                            <w:t>A</w:t>
                          </w:r>
                          <w:r w:rsidRPr="00FB5E1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 xml:space="preserve">SSEMBLY </w:t>
                          </w:r>
                          <w:r w:rsidRPr="00FB5E1F">
                            <w:rPr>
                              <w:rFonts w:ascii="Garamond" w:hAnsi="Garamond" w:cs="B Titr"/>
                              <w:sz w:val="36"/>
                              <w:szCs w:val="36"/>
                              <w:lang w:bidi="fa-IR"/>
                            </w:rPr>
                            <w:t>L</w:t>
                          </w:r>
                          <w:r w:rsidRPr="00FB5E1F">
                            <w:rPr>
                              <w:rFonts w:ascii="Garamond" w:hAnsi="Garamond" w:cs="B Titr"/>
                              <w:sz w:val="28"/>
                              <w:szCs w:val="28"/>
                              <w:lang w:bidi="fa-IR"/>
                            </w:rPr>
                            <w:t>ANGUAGE</w:t>
                          </w:r>
                        </w:p>
                        <w:p w14:paraId="72A7AE53" w14:textId="77777777" w:rsidR="004E3808" w:rsidRDefault="004E3808" w:rsidP="004D37C2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  <w:p w14:paraId="51106E2E" w14:textId="77777777" w:rsidR="004E3808" w:rsidRPr="004D37C2" w:rsidRDefault="004E3808" w:rsidP="004D37C2">
                          <w:pPr>
                            <w:pStyle w:val="Header"/>
                            <w:jc w:val="center"/>
                            <w:rPr>
                              <w:rFonts w:cs="B Titr"/>
                              <w:sz w:val="28"/>
                              <w:szCs w:val="28"/>
                              <w:rtl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A27605" id="Text Box 3" o:spid="_x0000_s1036" type="#_x0000_t202" style="position:absolute;left:0;text-align:left;margin-left:39pt;margin-top:-27.15pt;width:216.5pt;height:6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" filled="f" stroked="f" strokeweight=".5pt">
              <v:textbox>
                <w:txbxContent>
                  <w:p w14:paraId="3BF1F91C" w14:textId="4CE15565" w:rsidR="00FB5E1F" w:rsidRDefault="00FB5E1F" w:rsidP="00980C97">
                    <w:pPr>
                      <w:pStyle w:val="Header"/>
                      <w:jc w:val="center"/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</w:pPr>
                    <w:r w:rsidRPr="00FB5E1F">
                      <w:rPr>
                        <w:rFonts w:ascii="Garamond" w:hAnsi="Garamond" w:cs="B Titr"/>
                        <w:sz w:val="36"/>
                        <w:szCs w:val="36"/>
                        <w:lang w:bidi="fa-IR"/>
                      </w:rPr>
                      <w:t>M</w:t>
                    </w:r>
                    <w:r w:rsidRPr="00FB5E1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 xml:space="preserve">ICROPROCESSOR AND </w:t>
                    </w:r>
                  </w:p>
                  <w:p w14:paraId="253BB881" w14:textId="5B67E611" w:rsidR="00F43422" w:rsidRPr="00FB5E1F" w:rsidRDefault="00FB5E1F" w:rsidP="004D37C2">
                    <w:pPr>
                      <w:pStyle w:val="Header"/>
                      <w:jc w:val="center"/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</w:pPr>
                    <w:r w:rsidRPr="00FB5E1F">
                      <w:rPr>
                        <w:rFonts w:ascii="Garamond" w:hAnsi="Garamond" w:cs="B Titr"/>
                        <w:sz w:val="36"/>
                        <w:szCs w:val="36"/>
                        <w:lang w:bidi="fa-IR"/>
                      </w:rPr>
                      <w:t>A</w:t>
                    </w:r>
                    <w:r w:rsidRPr="00FB5E1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 xml:space="preserve">SSEMBLY </w:t>
                    </w:r>
                    <w:r w:rsidRPr="00FB5E1F">
                      <w:rPr>
                        <w:rFonts w:ascii="Garamond" w:hAnsi="Garamond" w:cs="B Titr"/>
                        <w:sz w:val="36"/>
                        <w:szCs w:val="36"/>
                        <w:lang w:bidi="fa-IR"/>
                      </w:rPr>
                      <w:t>L</w:t>
                    </w:r>
                    <w:r w:rsidRPr="00FB5E1F">
                      <w:rPr>
                        <w:rFonts w:ascii="Garamond" w:hAnsi="Garamond" w:cs="B Titr"/>
                        <w:sz w:val="28"/>
                        <w:szCs w:val="28"/>
                        <w:lang w:bidi="fa-IR"/>
                      </w:rPr>
                      <w:t>ANGUAGE</w:t>
                    </w:r>
                  </w:p>
                  <w:p w14:paraId="72A7AE53" w14:textId="77777777" w:rsidR="004E3808" w:rsidRDefault="004E3808" w:rsidP="004D37C2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lang w:bidi="fa-IR"/>
                      </w:rPr>
                    </w:pPr>
                  </w:p>
                  <w:p w14:paraId="51106E2E" w14:textId="77777777" w:rsidR="004E3808" w:rsidRPr="004D37C2" w:rsidRDefault="004E3808" w:rsidP="004D37C2">
                    <w:pPr>
                      <w:pStyle w:val="Header"/>
                      <w:jc w:val="center"/>
                      <w:rPr>
                        <w:rFonts w:cs="B Titr"/>
                        <w:sz w:val="28"/>
                        <w:szCs w:val="28"/>
                        <w:rtl/>
                        <w:lang w:bidi="fa-IR"/>
                      </w:rPr>
                    </w:pPr>
                  </w:p>
                </w:txbxContent>
              </v:textbox>
            </v:shape>
          </w:pict>
        </mc:Fallback>
      </mc:AlternateContent>
    </w:r>
    <w:r w:rsidR="0024094B">
      <w:rPr>
        <w:caps/>
        <w:noProof/>
        <w:color w:val="808080" w:themeColor="background1" w:themeShade="80"/>
        <w:sz w:val="20"/>
        <w:szCs w:val="20"/>
        <w:lang w:bidi="fa-IR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49C02A0" wp14:editId="701D5F48">
              <wp:simplePos x="0" y="0"/>
              <wp:positionH relativeFrom="page">
                <wp:posOffset>1123950</wp:posOffset>
              </wp:positionH>
              <wp:positionV relativeFrom="paragraph">
                <wp:posOffset>-123825</wp:posOffset>
              </wp:positionV>
              <wp:extent cx="3234690" cy="5715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34690" cy="5715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FFA3218" w14:textId="77777777" w:rsidR="004D37C2" w:rsidRPr="0024094B" w:rsidRDefault="004D37C2" w:rsidP="00720AAD">
                          <w:pPr>
                            <w:jc w:val="center"/>
                            <w:rPr>
                              <w:rFonts w:cs="B Yekan"/>
                              <w:color w:val="0070C0"/>
                              <w:sz w:val="28"/>
                              <w:szCs w:val="28"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049C02A0" id="Text Box 1" o:spid="_x0000_s1037" type="#_x0000_t202" style="position:absolute;left:0;text-align:left;margin-left:88.5pt;margin-top:-9.75pt;width:254.7pt;height:4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" filled="f" stroked="f" strokeweight=".5pt">
              <v:textbox>
                <w:txbxContent>
                  <w:p w14:paraId="1FFA3218" w14:textId="77777777" w:rsidR="004D37C2" w:rsidRPr="0024094B" w:rsidRDefault="004D37C2" w:rsidP="00720AAD">
                    <w:pPr>
                      <w:jc w:val="center"/>
                      <w:rPr>
                        <w:rFonts w:cs="B Yekan"/>
                        <w:color w:val="0070C0"/>
                        <w:sz w:val="28"/>
                        <w:szCs w:val="28"/>
                        <w:lang w:bidi="fa-IR"/>
                      </w:rPr>
                    </w:pPr>
                  </w:p>
                </w:txbxContent>
              </v:textbox>
              <w10:wrap anchorx="page"/>
            </v:shape>
          </w:pict>
        </mc:Fallback>
      </mc:AlternateContent>
    </w:r>
    <w:r w:rsidR="0024094B" w:rsidRPr="00737FC9">
      <w:rPr>
        <w:noProof/>
        <w:sz w:val="20"/>
        <w:szCs w:val="20"/>
        <w:lang w:bidi="fa-IR"/>
      </w:rPr>
      <w:drawing>
        <wp:anchor distT="0" distB="0" distL="114300" distR="114300" simplePos="0" relativeHeight="251668480" behindDoc="1" locked="0" layoutInCell="1" allowOverlap="1" wp14:anchorId="31DD3EF9" wp14:editId="0FC5AD01">
          <wp:simplePos x="0" y="0"/>
          <wp:positionH relativeFrom="column">
            <wp:posOffset>5295014</wp:posOffset>
          </wp:positionH>
          <wp:positionV relativeFrom="paragraph">
            <wp:posOffset>-361508</wp:posOffset>
          </wp:positionV>
          <wp:extent cx="946091" cy="946091"/>
          <wp:effectExtent l="0" t="0" r="0" b="6985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2" name="ce.png"/>
                  <pic:cNvPicPr/>
                </pic:nvPicPr>
                <pic:blipFill>
                  <a:blip r:embed="rId2" cstate="print">
                    <a:duotone>
                      <a:schemeClr val="accent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artisticLineDrawing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2901" cy="95290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80203">
      <w:rPr>
        <w:caps/>
        <w:noProof/>
        <w:color w:val="808080" w:themeColor="background1" w:themeShade="80"/>
        <w:sz w:val="20"/>
        <w:szCs w:val="20"/>
        <w:lang w:bidi="fa-I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D8AAAF9" wp14:editId="3BCDE15B">
              <wp:simplePos x="0" y="0"/>
              <wp:positionH relativeFrom="margin">
                <wp:posOffset>3399559</wp:posOffset>
              </wp:positionH>
              <wp:positionV relativeFrom="paragraph">
                <wp:posOffset>308264</wp:posOffset>
              </wp:positionV>
              <wp:extent cx="1828800" cy="314325"/>
              <wp:effectExtent l="0" t="0" r="0" b="0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3143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DF63310" w14:textId="77777777" w:rsidR="004D37C2" w:rsidRPr="004D37C2" w:rsidRDefault="004D37C2" w:rsidP="00B80203">
                          <w:pPr>
                            <w:rPr>
                              <w:rFonts w:cs="B Yekan"/>
                              <w:lang w:bidi="fa-IR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D8AAAF9" id="Text Box 2" o:spid="_x0000_s1038" type="#_x0000_t202" style="position:absolute;left:0;text-align:left;margin-left:267.7pt;margin-top:24.25pt;width:2in;height:24.7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" filled="f" stroked="f" strokeweight=".5pt">
              <v:textbox>
                <w:txbxContent>
                  <w:p w14:paraId="7DF63310" w14:textId="77777777" w:rsidR="004D37C2" w:rsidRPr="004D37C2" w:rsidRDefault="004D37C2" w:rsidP="00B80203">
                    <w:pPr>
                      <w:rPr>
                        <w:rFonts w:cs="B Yekan"/>
                        <w:lang w:bidi="fa-IR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  <w:r w:rsidR="004D37C2">
      <w:rPr>
        <w:caps/>
        <w:noProof/>
        <w:color w:val="808080" w:themeColor="background1" w:themeShade="80"/>
        <w:sz w:val="20"/>
        <w:szCs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1828"/>
    <w:multiLevelType w:val="hybridMultilevel"/>
    <w:tmpl w:val="6BE470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B4D23"/>
    <w:multiLevelType w:val="hybridMultilevel"/>
    <w:tmpl w:val="5798CE40"/>
    <w:lvl w:ilvl="0" w:tplc="DB666BAE">
      <w:start w:val="5"/>
      <w:numFmt w:val="bullet"/>
      <w:lvlText w:val=""/>
      <w:lvlJc w:val="left"/>
      <w:pPr>
        <w:ind w:left="36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DB237EC">
      <w:start w:val="1"/>
      <w:numFmt w:val="decimal"/>
      <w:lvlText w:val="%3)"/>
      <w:lvlJc w:val="left"/>
      <w:pPr>
        <w:ind w:left="1800" w:hanging="360"/>
      </w:pPr>
      <w:rPr>
        <w:rFonts w:ascii="BNazanin" w:eastAsia="Calibri" w:hAnsi="BNazanin" w:cs="B Nazanin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9604F5C"/>
    <w:multiLevelType w:val="hybridMultilevel"/>
    <w:tmpl w:val="8DEC36F2"/>
    <w:lvl w:ilvl="0" w:tplc="EFF4F634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8AE4C588">
      <w:start w:val="1"/>
      <w:numFmt w:val="arabicAbjad"/>
      <w:lvlText w:val="%2."/>
      <w:lvlJc w:val="left"/>
      <w:pPr>
        <w:ind w:left="1170" w:hanging="360"/>
      </w:pPr>
      <w:rPr>
        <w:rFonts w:hint="default"/>
      </w:rPr>
    </w:lvl>
    <w:lvl w:ilvl="2" w:tplc="04090011">
      <w:start w:val="1"/>
      <w:numFmt w:val="decimal"/>
      <w:lvlText w:val="%3)"/>
      <w:lvlJc w:val="lef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3" w15:restartNumberingAfterBreak="0">
    <w:nsid w:val="0E993E2E"/>
    <w:multiLevelType w:val="hybridMultilevel"/>
    <w:tmpl w:val="D94AA1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281E70"/>
    <w:multiLevelType w:val="hybridMultilevel"/>
    <w:tmpl w:val="AF780A7E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5677C"/>
    <w:multiLevelType w:val="hybridMultilevel"/>
    <w:tmpl w:val="4CFE27FE"/>
    <w:lvl w:ilvl="0" w:tplc="65D87B52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1F41DE"/>
    <w:multiLevelType w:val="hybridMultilevel"/>
    <w:tmpl w:val="D2A8F37A"/>
    <w:lvl w:ilvl="0" w:tplc="3B9C418A">
      <w:start w:val="1"/>
      <w:numFmt w:val="decimal"/>
      <w:lvlText w:val="%1)"/>
      <w:lvlJc w:val="left"/>
      <w:pPr>
        <w:ind w:left="630" w:hanging="360"/>
      </w:pPr>
      <w:rPr>
        <w:rFonts w:cs="B Nazanin"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7" w15:restartNumberingAfterBreak="0">
    <w:nsid w:val="303653A9"/>
    <w:multiLevelType w:val="hybridMultilevel"/>
    <w:tmpl w:val="61D6DF4C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7A3DD4"/>
    <w:multiLevelType w:val="hybridMultilevel"/>
    <w:tmpl w:val="7494F026"/>
    <w:lvl w:ilvl="0" w:tplc="04090011">
      <w:start w:val="1"/>
      <w:numFmt w:val="decimal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9" w15:restartNumberingAfterBreak="0">
    <w:nsid w:val="3A90785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A936976"/>
    <w:multiLevelType w:val="hybridMultilevel"/>
    <w:tmpl w:val="E20A4CE4"/>
    <w:lvl w:ilvl="0" w:tplc="26F848E0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E061F8"/>
    <w:multiLevelType w:val="hybridMultilevel"/>
    <w:tmpl w:val="2440324A"/>
    <w:lvl w:ilvl="0" w:tplc="E1CE2600">
      <w:start w:val="1"/>
      <w:numFmt w:val="decimal"/>
      <w:lvlText w:val="%1)"/>
      <w:lvlJc w:val="left"/>
      <w:pPr>
        <w:ind w:left="720" w:hanging="360"/>
      </w:pPr>
      <w:rPr>
        <w:rFonts w:cs="IRANSans(FaNum) Light" w:hint="default"/>
        <w:color w:val="000000" w:themeColor="text1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6F3F5A"/>
    <w:multiLevelType w:val="hybridMultilevel"/>
    <w:tmpl w:val="45DA2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DB1F0D"/>
    <w:multiLevelType w:val="hybridMultilevel"/>
    <w:tmpl w:val="BBAE90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F82DE2"/>
    <w:multiLevelType w:val="hybridMultilevel"/>
    <w:tmpl w:val="ED16FED4"/>
    <w:lvl w:ilvl="0" w:tplc="C338F17C">
      <w:start w:val="3"/>
      <w:numFmt w:val="decimal"/>
      <w:lvlText w:val="%1)"/>
      <w:lvlJc w:val="left"/>
      <w:pPr>
        <w:ind w:left="720" w:hanging="360"/>
      </w:pPr>
      <w:rPr>
        <w:rFonts w:asciiTheme="minorHAnsi" w:hAnsiTheme="minorHAnsi" w:cs="B Nazani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7C7EAD"/>
    <w:multiLevelType w:val="hybridMultilevel"/>
    <w:tmpl w:val="F202CB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C63E8A"/>
    <w:multiLevelType w:val="hybridMultilevel"/>
    <w:tmpl w:val="B504CD26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F65371"/>
    <w:multiLevelType w:val="hybridMultilevel"/>
    <w:tmpl w:val="C58AF6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58481802"/>
    <w:multiLevelType w:val="hybridMultilevel"/>
    <w:tmpl w:val="781C3742"/>
    <w:lvl w:ilvl="0" w:tplc="7A08F1A8">
      <w:start w:val="3"/>
      <w:numFmt w:val="decimal"/>
      <w:lvlText w:val="%1-"/>
      <w:lvlJc w:val="left"/>
      <w:pPr>
        <w:ind w:left="720" w:hanging="360"/>
      </w:pPr>
      <w:rPr>
        <w:rFonts w:asciiTheme="minorHAnsi" w:hAnsiTheme="minorHAnsi" w:cs="B Nazanin" w:hint="default"/>
        <w:b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E55C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2BF7E5A"/>
    <w:multiLevelType w:val="hybridMultilevel"/>
    <w:tmpl w:val="3DE4D69E"/>
    <w:lvl w:ilvl="0" w:tplc="DB666BAE">
      <w:start w:val="5"/>
      <w:numFmt w:val="bullet"/>
      <w:lvlText w:val=""/>
      <w:lvlJc w:val="left"/>
      <w:pPr>
        <w:ind w:left="720" w:hanging="360"/>
      </w:pPr>
      <w:rPr>
        <w:rFonts w:ascii="Symbol" w:eastAsia="Calibri" w:hAnsi="Symbol" w:cs="B Nazanin" w:hint="default"/>
        <w:sz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93388F"/>
    <w:multiLevelType w:val="hybridMultilevel"/>
    <w:tmpl w:val="B504CD26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2E238C"/>
    <w:multiLevelType w:val="hybridMultilevel"/>
    <w:tmpl w:val="8B70F2F0"/>
    <w:lvl w:ilvl="0" w:tplc="EFF4F63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8AE4C588">
      <w:start w:val="1"/>
      <w:numFmt w:val="arabicAbjad"/>
      <w:lvlText w:val="%2."/>
      <w:lvlJc w:val="left"/>
      <w:pPr>
        <w:ind w:left="117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3" w15:restartNumberingAfterBreak="0">
    <w:nsid w:val="699121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C210DC2"/>
    <w:multiLevelType w:val="hybridMultilevel"/>
    <w:tmpl w:val="5E2E69CC"/>
    <w:lvl w:ilvl="0" w:tplc="4CE665DE">
      <w:start w:val="1"/>
      <w:numFmt w:val="bullet"/>
      <w:lvlText w:val=""/>
      <w:lvlJc w:val="left"/>
      <w:pPr>
        <w:ind w:left="450" w:hanging="360"/>
      </w:pPr>
      <w:rPr>
        <w:rFonts w:ascii="Symbol" w:eastAsiaTheme="minorHAnsi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25" w15:restartNumberingAfterBreak="0">
    <w:nsid w:val="71DA789B"/>
    <w:multiLevelType w:val="hybridMultilevel"/>
    <w:tmpl w:val="32EAC052"/>
    <w:lvl w:ilvl="0" w:tplc="040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6A5898"/>
    <w:multiLevelType w:val="hybridMultilevel"/>
    <w:tmpl w:val="2DA6A1B0"/>
    <w:lvl w:ilvl="0" w:tplc="A1584722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7" w15:restartNumberingAfterBreak="0">
    <w:nsid w:val="79DE09A1"/>
    <w:multiLevelType w:val="hybridMultilevel"/>
    <w:tmpl w:val="7C7E5C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1F009C"/>
    <w:multiLevelType w:val="hybridMultilevel"/>
    <w:tmpl w:val="2440324A"/>
    <w:lvl w:ilvl="0" w:tplc="E1CE2600">
      <w:start w:val="1"/>
      <w:numFmt w:val="decimal"/>
      <w:lvlText w:val="%1)"/>
      <w:lvlJc w:val="left"/>
      <w:pPr>
        <w:ind w:left="720" w:hanging="360"/>
      </w:pPr>
      <w:rPr>
        <w:rFonts w:cs="IRANSans(FaNum) Light" w:hint="default"/>
        <w:color w:val="000000" w:themeColor="text1"/>
        <w:sz w:val="3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DD2378"/>
    <w:multiLevelType w:val="hybridMultilevel"/>
    <w:tmpl w:val="C4DA9608"/>
    <w:lvl w:ilvl="0" w:tplc="EFF4F634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8AE4C588">
      <w:start w:val="1"/>
      <w:numFmt w:val="arabicAbjad"/>
      <w:lvlText w:val="%2."/>
      <w:lvlJc w:val="left"/>
      <w:pPr>
        <w:ind w:left="1170" w:hanging="360"/>
      </w:pPr>
      <w:rPr>
        <w:rFonts w:hint="default"/>
      </w:rPr>
    </w:lvl>
    <w:lvl w:ilvl="2" w:tplc="04090013">
      <w:start w:val="1"/>
      <w:numFmt w:val="upp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26"/>
  </w:num>
  <w:num w:numId="2">
    <w:abstractNumId w:val="9"/>
  </w:num>
  <w:num w:numId="3">
    <w:abstractNumId w:val="19"/>
  </w:num>
  <w:num w:numId="4">
    <w:abstractNumId w:val="23"/>
  </w:num>
  <w:num w:numId="5">
    <w:abstractNumId w:val="14"/>
  </w:num>
  <w:num w:numId="6">
    <w:abstractNumId w:val="18"/>
  </w:num>
  <w:num w:numId="7">
    <w:abstractNumId w:val="17"/>
  </w:num>
  <w:num w:numId="8">
    <w:abstractNumId w:val="15"/>
  </w:num>
  <w:num w:numId="9">
    <w:abstractNumId w:val="6"/>
  </w:num>
  <w:num w:numId="10">
    <w:abstractNumId w:val="0"/>
  </w:num>
  <w:num w:numId="11">
    <w:abstractNumId w:val="5"/>
  </w:num>
  <w:num w:numId="12">
    <w:abstractNumId w:val="16"/>
  </w:num>
  <w:num w:numId="13">
    <w:abstractNumId w:val="21"/>
  </w:num>
  <w:num w:numId="14">
    <w:abstractNumId w:val="28"/>
  </w:num>
  <w:num w:numId="15">
    <w:abstractNumId w:val="11"/>
  </w:num>
  <w:num w:numId="16">
    <w:abstractNumId w:val="13"/>
  </w:num>
  <w:num w:numId="17">
    <w:abstractNumId w:val="3"/>
  </w:num>
  <w:num w:numId="18">
    <w:abstractNumId w:val="10"/>
  </w:num>
  <w:num w:numId="19">
    <w:abstractNumId w:val="8"/>
  </w:num>
  <w:num w:numId="20">
    <w:abstractNumId w:val="7"/>
  </w:num>
  <w:num w:numId="21">
    <w:abstractNumId w:val="20"/>
  </w:num>
  <w:num w:numId="22">
    <w:abstractNumId w:val="4"/>
  </w:num>
  <w:num w:numId="23">
    <w:abstractNumId w:val="1"/>
  </w:num>
  <w:num w:numId="24">
    <w:abstractNumId w:val="25"/>
  </w:num>
  <w:num w:numId="25">
    <w:abstractNumId w:val="24"/>
  </w:num>
  <w:num w:numId="26">
    <w:abstractNumId w:val="22"/>
  </w:num>
  <w:num w:numId="27">
    <w:abstractNumId w:val="27"/>
  </w:num>
  <w:num w:numId="28">
    <w:abstractNumId w:val="2"/>
  </w:num>
  <w:num w:numId="29">
    <w:abstractNumId w:val="29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activeWritingStyle w:appName="MSWord" w:lang="en-US" w:vendorID="64" w:dllVersion="6" w:nlCheck="1" w:checkStyle="0"/>
  <w:activeWritingStyle w:appName="MSWord" w:lang="en-US" w:vendorID="64" w:dllVersion="4096" w:nlCheck="1" w:checkStyle="0"/>
  <w:attachedTemplate r:id="rId1"/>
  <w:documentProtection w:edit="readOnly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182"/>
    <w:rsid w:val="000179AB"/>
    <w:rsid w:val="000214EA"/>
    <w:rsid w:val="00043FC5"/>
    <w:rsid w:val="00062B3A"/>
    <w:rsid w:val="0006579E"/>
    <w:rsid w:val="0008474C"/>
    <w:rsid w:val="000A73FA"/>
    <w:rsid w:val="000B7E61"/>
    <w:rsid w:val="000C335F"/>
    <w:rsid w:val="000C7FDD"/>
    <w:rsid w:val="000D19DB"/>
    <w:rsid w:val="000F6787"/>
    <w:rsid w:val="00107187"/>
    <w:rsid w:val="001132BF"/>
    <w:rsid w:val="001263F1"/>
    <w:rsid w:val="001365D8"/>
    <w:rsid w:val="00137A85"/>
    <w:rsid w:val="00137FB8"/>
    <w:rsid w:val="001419A0"/>
    <w:rsid w:val="00141E72"/>
    <w:rsid w:val="001473C6"/>
    <w:rsid w:val="001524F6"/>
    <w:rsid w:val="001540C1"/>
    <w:rsid w:val="00156A44"/>
    <w:rsid w:val="00157FA7"/>
    <w:rsid w:val="00166C19"/>
    <w:rsid w:val="00171A1C"/>
    <w:rsid w:val="00190851"/>
    <w:rsid w:val="00194A12"/>
    <w:rsid w:val="001A0761"/>
    <w:rsid w:val="001A4B8F"/>
    <w:rsid w:val="001B1EC2"/>
    <w:rsid w:val="001B1F9A"/>
    <w:rsid w:val="001D10D3"/>
    <w:rsid w:val="001E4CE3"/>
    <w:rsid w:val="001F2F08"/>
    <w:rsid w:val="00215C29"/>
    <w:rsid w:val="0022058C"/>
    <w:rsid w:val="0023090F"/>
    <w:rsid w:val="00236D1B"/>
    <w:rsid w:val="0024094B"/>
    <w:rsid w:val="00245C2B"/>
    <w:rsid w:val="002466F3"/>
    <w:rsid w:val="002678F6"/>
    <w:rsid w:val="00274E08"/>
    <w:rsid w:val="00276B03"/>
    <w:rsid w:val="00277706"/>
    <w:rsid w:val="002851FB"/>
    <w:rsid w:val="00291C49"/>
    <w:rsid w:val="002A0D08"/>
    <w:rsid w:val="002A4DDE"/>
    <w:rsid w:val="002B0679"/>
    <w:rsid w:val="002B74D8"/>
    <w:rsid w:val="002B7D86"/>
    <w:rsid w:val="002C70BC"/>
    <w:rsid w:val="002D6F3F"/>
    <w:rsid w:val="002E654C"/>
    <w:rsid w:val="002F7A52"/>
    <w:rsid w:val="0030164D"/>
    <w:rsid w:val="00302AF6"/>
    <w:rsid w:val="003450A9"/>
    <w:rsid w:val="0037150F"/>
    <w:rsid w:val="00381598"/>
    <w:rsid w:val="0038645E"/>
    <w:rsid w:val="0039146C"/>
    <w:rsid w:val="003B07ED"/>
    <w:rsid w:val="003B260D"/>
    <w:rsid w:val="003B5FF7"/>
    <w:rsid w:val="003B60C5"/>
    <w:rsid w:val="003B7C7F"/>
    <w:rsid w:val="003C5D68"/>
    <w:rsid w:val="003D0866"/>
    <w:rsid w:val="003E27AA"/>
    <w:rsid w:val="003E2C4E"/>
    <w:rsid w:val="003E389D"/>
    <w:rsid w:val="00422E74"/>
    <w:rsid w:val="0042572D"/>
    <w:rsid w:val="00433D81"/>
    <w:rsid w:val="0044445F"/>
    <w:rsid w:val="00445C31"/>
    <w:rsid w:val="00452A26"/>
    <w:rsid w:val="00452D1A"/>
    <w:rsid w:val="00456479"/>
    <w:rsid w:val="004565A7"/>
    <w:rsid w:val="00462721"/>
    <w:rsid w:val="00466EE4"/>
    <w:rsid w:val="004A3720"/>
    <w:rsid w:val="004D37C2"/>
    <w:rsid w:val="004D50AB"/>
    <w:rsid w:val="004D644A"/>
    <w:rsid w:val="004E3808"/>
    <w:rsid w:val="004E64AC"/>
    <w:rsid w:val="004F0EAF"/>
    <w:rsid w:val="004F3CEA"/>
    <w:rsid w:val="005016B2"/>
    <w:rsid w:val="00504438"/>
    <w:rsid w:val="00506E63"/>
    <w:rsid w:val="005116F0"/>
    <w:rsid w:val="00515630"/>
    <w:rsid w:val="005177F6"/>
    <w:rsid w:val="00524296"/>
    <w:rsid w:val="00524E25"/>
    <w:rsid w:val="00553DD9"/>
    <w:rsid w:val="005709D9"/>
    <w:rsid w:val="00591AA1"/>
    <w:rsid w:val="00595FDB"/>
    <w:rsid w:val="005A282E"/>
    <w:rsid w:val="005B1D08"/>
    <w:rsid w:val="005B3BDB"/>
    <w:rsid w:val="005D0249"/>
    <w:rsid w:val="005E0A6F"/>
    <w:rsid w:val="005F0A78"/>
    <w:rsid w:val="00602E79"/>
    <w:rsid w:val="00615ABB"/>
    <w:rsid w:val="00630D90"/>
    <w:rsid w:val="006312FB"/>
    <w:rsid w:val="0063515A"/>
    <w:rsid w:val="006364D6"/>
    <w:rsid w:val="00636D69"/>
    <w:rsid w:val="00637778"/>
    <w:rsid w:val="00643001"/>
    <w:rsid w:val="00656290"/>
    <w:rsid w:val="0065687C"/>
    <w:rsid w:val="00660357"/>
    <w:rsid w:val="0066777A"/>
    <w:rsid w:val="00667F95"/>
    <w:rsid w:val="0067783B"/>
    <w:rsid w:val="00680536"/>
    <w:rsid w:val="006821B9"/>
    <w:rsid w:val="006922AF"/>
    <w:rsid w:val="00696263"/>
    <w:rsid w:val="006B344B"/>
    <w:rsid w:val="006C0122"/>
    <w:rsid w:val="006C1AFD"/>
    <w:rsid w:val="006C2019"/>
    <w:rsid w:val="006D6442"/>
    <w:rsid w:val="006D6800"/>
    <w:rsid w:val="006E45D5"/>
    <w:rsid w:val="006E48F6"/>
    <w:rsid w:val="006F5F77"/>
    <w:rsid w:val="00712339"/>
    <w:rsid w:val="00720AAD"/>
    <w:rsid w:val="00722D6B"/>
    <w:rsid w:val="00725355"/>
    <w:rsid w:val="00726C81"/>
    <w:rsid w:val="00732DE3"/>
    <w:rsid w:val="00734094"/>
    <w:rsid w:val="00737FC9"/>
    <w:rsid w:val="00746B5B"/>
    <w:rsid w:val="00774FE2"/>
    <w:rsid w:val="007803F6"/>
    <w:rsid w:val="00786B72"/>
    <w:rsid w:val="007A7B6F"/>
    <w:rsid w:val="007B20B4"/>
    <w:rsid w:val="007C2394"/>
    <w:rsid w:val="007C269C"/>
    <w:rsid w:val="007D71FC"/>
    <w:rsid w:val="007E1578"/>
    <w:rsid w:val="007E30AD"/>
    <w:rsid w:val="007F0969"/>
    <w:rsid w:val="00805888"/>
    <w:rsid w:val="00805A33"/>
    <w:rsid w:val="00837685"/>
    <w:rsid w:val="00842BFB"/>
    <w:rsid w:val="00845A8B"/>
    <w:rsid w:val="0085327D"/>
    <w:rsid w:val="00854573"/>
    <w:rsid w:val="008731AB"/>
    <w:rsid w:val="00877FD3"/>
    <w:rsid w:val="00880308"/>
    <w:rsid w:val="00890515"/>
    <w:rsid w:val="008C6A73"/>
    <w:rsid w:val="008C791E"/>
    <w:rsid w:val="008D07B7"/>
    <w:rsid w:val="008D083B"/>
    <w:rsid w:val="008F6A9D"/>
    <w:rsid w:val="00900182"/>
    <w:rsid w:val="00900FBE"/>
    <w:rsid w:val="0090286B"/>
    <w:rsid w:val="00907042"/>
    <w:rsid w:val="00911679"/>
    <w:rsid w:val="00913115"/>
    <w:rsid w:val="00936411"/>
    <w:rsid w:val="009448BB"/>
    <w:rsid w:val="009462D6"/>
    <w:rsid w:val="0095181F"/>
    <w:rsid w:val="00955CE3"/>
    <w:rsid w:val="00960987"/>
    <w:rsid w:val="009623B4"/>
    <w:rsid w:val="0097519B"/>
    <w:rsid w:val="00975A29"/>
    <w:rsid w:val="00980C97"/>
    <w:rsid w:val="009A2B6B"/>
    <w:rsid w:val="009B7F1E"/>
    <w:rsid w:val="009D1994"/>
    <w:rsid w:val="009F6811"/>
    <w:rsid w:val="009F744C"/>
    <w:rsid w:val="009F7A75"/>
    <w:rsid w:val="00A04D6F"/>
    <w:rsid w:val="00A06EA1"/>
    <w:rsid w:val="00A21F4C"/>
    <w:rsid w:val="00A23CF8"/>
    <w:rsid w:val="00A32647"/>
    <w:rsid w:val="00A42856"/>
    <w:rsid w:val="00A44586"/>
    <w:rsid w:val="00A5428A"/>
    <w:rsid w:val="00A9188D"/>
    <w:rsid w:val="00A97C4F"/>
    <w:rsid w:val="00AA56AE"/>
    <w:rsid w:val="00AA79B2"/>
    <w:rsid w:val="00AB2530"/>
    <w:rsid w:val="00AB2DFA"/>
    <w:rsid w:val="00AD0CD7"/>
    <w:rsid w:val="00AE04EF"/>
    <w:rsid w:val="00AF0EF1"/>
    <w:rsid w:val="00B01900"/>
    <w:rsid w:val="00B05706"/>
    <w:rsid w:val="00B066E8"/>
    <w:rsid w:val="00B101F4"/>
    <w:rsid w:val="00B10CE2"/>
    <w:rsid w:val="00B12E8C"/>
    <w:rsid w:val="00B1435A"/>
    <w:rsid w:val="00B16CFA"/>
    <w:rsid w:val="00B223F7"/>
    <w:rsid w:val="00B44D54"/>
    <w:rsid w:val="00B51C17"/>
    <w:rsid w:val="00B66527"/>
    <w:rsid w:val="00B74A87"/>
    <w:rsid w:val="00B7628D"/>
    <w:rsid w:val="00B80203"/>
    <w:rsid w:val="00BA3504"/>
    <w:rsid w:val="00BA7B0E"/>
    <w:rsid w:val="00BB04B5"/>
    <w:rsid w:val="00BB28CE"/>
    <w:rsid w:val="00BB2C95"/>
    <w:rsid w:val="00BD590F"/>
    <w:rsid w:val="00BE3EE1"/>
    <w:rsid w:val="00BE472D"/>
    <w:rsid w:val="00BE5C59"/>
    <w:rsid w:val="00BF6D7C"/>
    <w:rsid w:val="00C10630"/>
    <w:rsid w:val="00C174EE"/>
    <w:rsid w:val="00C31B15"/>
    <w:rsid w:val="00C432F9"/>
    <w:rsid w:val="00C440A4"/>
    <w:rsid w:val="00C53E70"/>
    <w:rsid w:val="00C66B67"/>
    <w:rsid w:val="00C83C45"/>
    <w:rsid w:val="00C91019"/>
    <w:rsid w:val="00C9322A"/>
    <w:rsid w:val="00C95CB6"/>
    <w:rsid w:val="00CA5AF5"/>
    <w:rsid w:val="00CA64AD"/>
    <w:rsid w:val="00CA6CAC"/>
    <w:rsid w:val="00CC058A"/>
    <w:rsid w:val="00CC1A8A"/>
    <w:rsid w:val="00CC7B29"/>
    <w:rsid w:val="00CD2AD5"/>
    <w:rsid w:val="00CE380E"/>
    <w:rsid w:val="00CE5B94"/>
    <w:rsid w:val="00CF3323"/>
    <w:rsid w:val="00CF3536"/>
    <w:rsid w:val="00CF7544"/>
    <w:rsid w:val="00D15DE7"/>
    <w:rsid w:val="00D2067E"/>
    <w:rsid w:val="00D24111"/>
    <w:rsid w:val="00D41FC7"/>
    <w:rsid w:val="00D504B2"/>
    <w:rsid w:val="00D60C7E"/>
    <w:rsid w:val="00D77759"/>
    <w:rsid w:val="00D81DF1"/>
    <w:rsid w:val="00D91C79"/>
    <w:rsid w:val="00DA0714"/>
    <w:rsid w:val="00DA7E0A"/>
    <w:rsid w:val="00DB1490"/>
    <w:rsid w:val="00DB313C"/>
    <w:rsid w:val="00DC6B04"/>
    <w:rsid w:val="00DE0952"/>
    <w:rsid w:val="00DF6BCE"/>
    <w:rsid w:val="00E00984"/>
    <w:rsid w:val="00E15795"/>
    <w:rsid w:val="00E21DBA"/>
    <w:rsid w:val="00E27032"/>
    <w:rsid w:val="00E362A7"/>
    <w:rsid w:val="00E43C5B"/>
    <w:rsid w:val="00E51F80"/>
    <w:rsid w:val="00E72415"/>
    <w:rsid w:val="00E87E1B"/>
    <w:rsid w:val="00E95242"/>
    <w:rsid w:val="00E953F7"/>
    <w:rsid w:val="00EA2D8E"/>
    <w:rsid w:val="00EA4721"/>
    <w:rsid w:val="00EA52C5"/>
    <w:rsid w:val="00EB1E0A"/>
    <w:rsid w:val="00EB4594"/>
    <w:rsid w:val="00EC65C7"/>
    <w:rsid w:val="00ED6127"/>
    <w:rsid w:val="00EF338B"/>
    <w:rsid w:val="00EF6BB6"/>
    <w:rsid w:val="00F10A18"/>
    <w:rsid w:val="00F41FCF"/>
    <w:rsid w:val="00F43422"/>
    <w:rsid w:val="00F51DDD"/>
    <w:rsid w:val="00F545FC"/>
    <w:rsid w:val="00F54847"/>
    <w:rsid w:val="00F54C0D"/>
    <w:rsid w:val="00F557BB"/>
    <w:rsid w:val="00F72E56"/>
    <w:rsid w:val="00F80556"/>
    <w:rsid w:val="00F912C5"/>
    <w:rsid w:val="00FB1DA2"/>
    <w:rsid w:val="00FB1DD8"/>
    <w:rsid w:val="00FB559E"/>
    <w:rsid w:val="00FB5E1F"/>
    <w:rsid w:val="00FD37CA"/>
    <w:rsid w:val="00FD3ED6"/>
    <w:rsid w:val="00FE188C"/>
    <w:rsid w:val="00FF13F4"/>
    <w:rsid w:val="00FF6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E47FB6"/>
  <w15:chartTrackingRefBased/>
  <w15:docId w15:val="{E8BFBA82-C936-4702-865C-9DE463718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12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37C2"/>
  </w:style>
  <w:style w:type="paragraph" w:styleId="Footer">
    <w:name w:val="footer"/>
    <w:basedOn w:val="Normal"/>
    <w:link w:val="FooterChar"/>
    <w:uiPriority w:val="99"/>
    <w:unhideWhenUsed/>
    <w:qFormat/>
    <w:rsid w:val="004D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37C2"/>
  </w:style>
  <w:style w:type="character" w:customStyle="1" w:styleId="fontstyle01">
    <w:name w:val="fontstyle01"/>
    <w:basedOn w:val="DefaultParagraphFont"/>
    <w:rsid w:val="00720AAD"/>
    <w:rPr>
      <w:rFonts w:cs="B Nazanin" w:hint="cs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720AAD"/>
    <w:rPr>
      <w:rFonts w:ascii="Times New Roman" w:hAnsi="Times New Roman" w:cs="Times New Roman" w:hint="default"/>
      <w:b/>
      <w:bCs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720AA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42572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2572D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42572D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72D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72D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572D"/>
    <w:rPr>
      <w:rFonts w:eastAsiaTheme="minorEastAsia" w:cs="Times New Roman"/>
      <w:color w:val="5A5A5A" w:themeColor="text1" w:themeTint="A5"/>
      <w:spacing w:val="15"/>
    </w:rPr>
  </w:style>
  <w:style w:type="character" w:styleId="PlaceholderText">
    <w:name w:val="Placeholder Text"/>
    <w:basedOn w:val="DefaultParagraphFont"/>
    <w:uiPriority w:val="99"/>
    <w:semiHidden/>
    <w:rsid w:val="00737FC9"/>
    <w:rPr>
      <w:color w:val="808080"/>
    </w:rPr>
  </w:style>
  <w:style w:type="paragraph" w:customStyle="1" w:styleId="a">
    <w:name w:val="صورت سوال ربزپردازنده"/>
    <w:basedOn w:val="Normal"/>
    <w:link w:val="Char"/>
    <w:autoRedefine/>
    <w:qFormat/>
    <w:rsid w:val="00F72E56"/>
    <w:pPr>
      <w:bidi/>
      <w:jc w:val="both"/>
    </w:pPr>
    <w:rPr>
      <w:rFonts w:ascii="B Nazanin" w:hAnsi="B Nazanin" w:cs="IRANSans(FaNum) Light"/>
      <w:sz w:val="28"/>
      <w:szCs w:val="28"/>
    </w:rPr>
  </w:style>
  <w:style w:type="character" w:customStyle="1" w:styleId="Char">
    <w:name w:val="صورت سوال ربزپردازنده Char"/>
    <w:basedOn w:val="DefaultParagraphFont"/>
    <w:link w:val="a"/>
    <w:rsid w:val="00F72E56"/>
    <w:rPr>
      <w:rFonts w:ascii="B Nazanin" w:hAnsi="B Nazanin" w:cs="IRANSans(FaNum) Light"/>
      <w:sz w:val="28"/>
      <w:szCs w:val="28"/>
    </w:rPr>
  </w:style>
  <w:style w:type="paragraph" w:customStyle="1" w:styleId="a0">
    <w:name w:val="متن جواب ریزپردازنده"/>
    <w:basedOn w:val="a"/>
    <w:link w:val="Char0"/>
    <w:qFormat/>
    <w:rsid w:val="007A7B6F"/>
    <w:rPr>
      <w:color w:val="000000" w:themeColor="text1"/>
    </w:rPr>
  </w:style>
  <w:style w:type="character" w:customStyle="1" w:styleId="Char0">
    <w:name w:val="متن جواب ریزپردازنده Char"/>
    <w:basedOn w:val="Char"/>
    <w:link w:val="a0"/>
    <w:rsid w:val="007A7B6F"/>
    <w:rPr>
      <w:rFonts w:ascii="Calibri" w:hAnsi="Calibri" w:cs="IRANSans(FaNum) Light"/>
      <w:color w:val="000000" w:themeColor="text1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179AB"/>
    <w:rPr>
      <w:color w:val="0563C1" w:themeColor="hyperlink"/>
      <w:u w:val="single"/>
    </w:rPr>
  </w:style>
  <w:style w:type="character" w:customStyle="1" w:styleId="Style1">
    <w:name w:val="Style1"/>
    <w:basedOn w:val="DefaultParagraphFont"/>
    <w:uiPriority w:val="1"/>
    <w:rsid w:val="000A73FA"/>
    <w:rPr>
      <w:sz w:val="52"/>
    </w:rPr>
  </w:style>
  <w:style w:type="character" w:customStyle="1" w:styleId="a1">
    <w:name w:val="عنوان"/>
    <w:basedOn w:val="DefaultParagraphFont"/>
    <w:uiPriority w:val="1"/>
    <w:qFormat/>
    <w:rsid w:val="00F43422"/>
    <w:rPr>
      <w:rFonts w:ascii="B Titr" w:eastAsia="B Titr" w:hAnsi="B Titr" w:cs="B Titr"/>
      <w:color w:val="00B0F0"/>
      <w:sz w:val="52"/>
      <w:szCs w:val="52"/>
    </w:rPr>
  </w:style>
  <w:style w:type="character" w:customStyle="1" w:styleId="a2">
    <w:name w:val="تاریخ"/>
    <w:basedOn w:val="DefaultParagraphFont"/>
    <w:uiPriority w:val="1"/>
    <w:rsid w:val="00F43422"/>
    <w:rPr>
      <w:rFonts w:ascii="B Titr" w:eastAsia="B Titr" w:hAnsi="B Titr" w:cs="B Titr"/>
      <w:sz w:val="44"/>
      <w:szCs w:val="44"/>
    </w:rPr>
  </w:style>
  <w:style w:type="table" w:styleId="GridTable1Light-Accent6">
    <w:name w:val="Grid Table 1 Light Accent 6"/>
    <w:basedOn w:val="TableNormal"/>
    <w:uiPriority w:val="46"/>
    <w:rsid w:val="00F72E56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F72E5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F51DDD"/>
    <w:pPr>
      <w:spacing w:after="0" w:line="240" w:lineRule="auto"/>
    </w:pPr>
    <w:rPr>
      <w:rFonts w:ascii="Times New Roman" w:hAnsi="Times New Roman" w:cs="B Nazanin"/>
      <w:sz w:val="24"/>
      <w:szCs w:val="28"/>
      <w14:ligatures w14:val="all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2F7A5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12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FB559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IntenseEmphasis">
    <w:name w:val="Intense Emphasis"/>
    <w:basedOn w:val="DefaultParagraphFont"/>
    <w:uiPriority w:val="21"/>
    <w:qFormat/>
    <w:rsid w:val="00F54847"/>
    <w:rPr>
      <w:i/>
      <w:iCs/>
      <w:color w:val="5B9BD5" w:themeColor="accent1"/>
    </w:rPr>
  </w:style>
  <w:style w:type="table" w:styleId="GridTable7Colorful-Accent2">
    <w:name w:val="Grid Table 7 Colorful Accent 2"/>
    <w:basedOn w:val="TableNormal"/>
    <w:uiPriority w:val="52"/>
    <w:rsid w:val="00FE188C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643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643001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DE0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7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1230">
          <w:marLeft w:val="75"/>
          <w:marRight w:val="75"/>
          <w:marTop w:val="75"/>
          <w:marBottom w:val="75"/>
          <w:divBdr>
            <w:top w:val="single" w:sz="6" w:space="2" w:color="DDDDDD"/>
            <w:left w:val="single" w:sz="6" w:space="2" w:color="DDDDDD"/>
            <w:bottom w:val="single" w:sz="6" w:space="2" w:color="DDDDDD"/>
            <w:right w:val="single" w:sz="6" w:space="2" w:color="DDDDDD"/>
          </w:divBdr>
        </w:div>
      </w:divsChild>
    </w:div>
    <w:div w:id="136394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8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0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10" Type="http://schemas.microsoft.com/office/2007/relationships/hdphoto" Target="media/hdphoto1.wdp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6.png"/><Relationship Id="rId1" Type="http://schemas.openxmlformats.org/officeDocument/2006/relationships/image" Target="media/image5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ya%20Varaste\Documents\Custom%20Office%20Templates\&#1589;&#1608;&#1585;&#1578;%20&#1587;&#1608;&#1575;&#1604;%20&#1585;&#1740;&#1586;&#1662;&#1585;&#1583;&#1575;&#1586;&#1606;&#1583;&#1607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D1E28CA00404F6D8C2149CF753CB8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735D6-19C3-44F2-9FBC-575918E12C2F}"/>
      </w:docPartPr>
      <w:docPartBody>
        <w:p w:rsidR="00546BDB" w:rsidRDefault="00305D68">
          <w:pPr>
            <w:pStyle w:val="1D1E28CA00404F6D8C2149CF753CB86D"/>
          </w:pPr>
          <w:r w:rsidRPr="000207DB">
            <w:rPr>
              <w:rStyle w:val="PlaceholderText"/>
            </w:rPr>
            <w:t>Click o.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Nazanin">
    <w:altName w:val="Times New Roman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RANSans(FaNum) Light">
    <w:altName w:val="Sakkal Majalla"/>
    <w:charset w:val="00"/>
    <w:family w:val="roman"/>
    <w:pitch w:val="variable"/>
    <w:sig w:usb0="80002063" w:usb1="80002040" w:usb2="00000008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D68"/>
    <w:rsid w:val="000746E0"/>
    <w:rsid w:val="000B08FC"/>
    <w:rsid w:val="000E6E9F"/>
    <w:rsid w:val="001E6540"/>
    <w:rsid w:val="00305D68"/>
    <w:rsid w:val="00370A85"/>
    <w:rsid w:val="004E4532"/>
    <w:rsid w:val="00546BDB"/>
    <w:rsid w:val="006D0474"/>
    <w:rsid w:val="008427AB"/>
    <w:rsid w:val="009175A0"/>
    <w:rsid w:val="009D08E3"/>
    <w:rsid w:val="00AE68B0"/>
    <w:rsid w:val="00C32CD3"/>
    <w:rsid w:val="00C671A6"/>
    <w:rsid w:val="00C946A7"/>
    <w:rsid w:val="00D07B63"/>
    <w:rsid w:val="00D14198"/>
    <w:rsid w:val="00D33F03"/>
    <w:rsid w:val="00D6499E"/>
    <w:rsid w:val="00E520C3"/>
    <w:rsid w:val="00E71762"/>
    <w:rsid w:val="00EA5A1F"/>
    <w:rsid w:val="00F327EC"/>
    <w:rsid w:val="00F5172C"/>
    <w:rsid w:val="00FD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46BDB"/>
    <w:rPr>
      <w:color w:val="808080"/>
    </w:rPr>
  </w:style>
  <w:style w:type="paragraph" w:customStyle="1" w:styleId="1D1E28CA00404F6D8C2149CF753CB86D">
    <w:name w:val="1D1E28CA00404F6D8C2149CF753CB86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9525" cap="flat" cmpd="sng" algn="ctr">
          <a:solidFill>
            <a:schemeClr val="dk1"/>
          </a:solidFill>
          <a:prstDash val="solid"/>
          <a:round/>
          <a:headEnd type="none" w="med" len="med"/>
          <a:tailEnd type="none" w="med" len="med"/>
        </a:ln>
      </a:spPr>
      <a:bodyPr rtlCol="0" anchor="ctr"/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11/12/1397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7E0BC2D-CD27-41CF-9B37-96DDE8806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صورت سوال ریزپردازنده.dotx</Template>
  <TotalTime>397</TotalTime>
  <Pages>6</Pages>
  <Words>815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Micro-991-HW</vt:lpstr>
    </vt:vector>
  </TitlesOfParts>
  <Company/>
  <LinksUpToDate>false</LinksUpToDate>
  <CharactersWithSpaces>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Micro-991-HW</dc:title>
  <dc:subject>روشهاي پایه ورودي/خروجی</dc:subject>
  <dc:creator>ریزپردازنده و زبان اسمبلی</dc:creator>
  <cp:keywords>Varaste - Micro-991-HW</cp:keywords>
  <dc:description/>
  <cp:lastModifiedBy>sepehr moghiseh</cp:lastModifiedBy>
  <cp:revision>14</cp:revision>
  <cp:lastPrinted>2021-03-10T15:48:00Z</cp:lastPrinted>
  <dcterms:created xsi:type="dcterms:W3CDTF">2021-10-13T13:13:00Z</dcterms:created>
  <dcterms:modified xsi:type="dcterms:W3CDTF">2021-10-21T09:39:00Z</dcterms:modified>
</cp:coreProperties>
</file>